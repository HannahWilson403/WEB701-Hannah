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AAA900" w14:textId="23F424A8" w:rsidR="00C6554A" w:rsidRPr="008B5277" w:rsidRDefault="00AB36B5"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682F0D62" wp14:editId="743B9588">
            <wp:extent cx="5486400" cy="3659505"/>
            <wp:effectExtent l="0" t="0" r="0" b="0"/>
            <wp:docPr id="2" name="Picture 2" descr="A picture containing tree, person, outdoor, 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ree, person, outdoor, 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86400" cy="3659505"/>
                    </a:xfrm>
                    <a:prstGeom prst="rect">
                      <a:avLst/>
                    </a:prstGeom>
                  </pic:spPr>
                </pic:pic>
              </a:graphicData>
            </a:graphic>
          </wp:inline>
        </w:drawing>
      </w:r>
    </w:p>
    <w:bookmarkEnd w:id="0"/>
    <w:bookmarkEnd w:id="1"/>
    <w:bookmarkEnd w:id="2"/>
    <w:bookmarkEnd w:id="3"/>
    <w:bookmarkEnd w:id="4"/>
    <w:p w14:paraId="62223CE4" w14:textId="25469107" w:rsidR="00C6554A" w:rsidRDefault="00142E01" w:rsidP="00C6554A">
      <w:pPr>
        <w:pStyle w:val="Title"/>
      </w:pPr>
      <w:r>
        <w:t>Find a Companion.</w:t>
      </w:r>
    </w:p>
    <w:p w14:paraId="5686D324" w14:textId="2ABECAB1" w:rsidR="00C6554A" w:rsidRPr="00D5413C" w:rsidRDefault="008B2CBB" w:rsidP="00C6554A">
      <w:pPr>
        <w:pStyle w:val="Subtitle"/>
      </w:pPr>
      <w:r>
        <w:t xml:space="preserve">Design, Evaluation and Development </w:t>
      </w:r>
    </w:p>
    <w:p w14:paraId="565064FE" w14:textId="01B1FD8F" w:rsidR="008B2CBB" w:rsidRPr="00933285" w:rsidRDefault="00142E01" w:rsidP="00933285">
      <w:pPr>
        <w:pStyle w:val="ContactInfo"/>
      </w:pPr>
      <w:r>
        <w:t>Hannah Wilson</w:t>
      </w:r>
      <w:r w:rsidR="00C6554A">
        <w:t xml:space="preserve"> | </w:t>
      </w:r>
      <w:r w:rsidR="008B2CBB">
        <w:t>WEB701 Web Technology</w:t>
      </w:r>
      <w:r w:rsidR="00C6554A">
        <w:t xml:space="preserve"> |</w:t>
      </w:r>
      <w:r w:rsidR="00C6554A" w:rsidRPr="00D5413C">
        <w:t xml:space="preserve"> </w:t>
      </w:r>
      <w:r>
        <w:t>02/03/2021</w:t>
      </w:r>
      <w:r w:rsidR="008B2CBB">
        <w:br w:type="page"/>
      </w:r>
    </w:p>
    <w:sdt>
      <w:sdtPr>
        <w:rPr>
          <w:rFonts w:asciiTheme="minorHAnsi" w:eastAsiaTheme="minorHAnsi" w:hAnsiTheme="minorHAnsi" w:cstheme="minorBidi"/>
          <w:color w:val="595959" w:themeColor="text1" w:themeTint="A6"/>
          <w:sz w:val="22"/>
          <w:szCs w:val="22"/>
        </w:rPr>
        <w:id w:val="-1459477082"/>
        <w:docPartObj>
          <w:docPartGallery w:val="Table of Contents"/>
          <w:docPartUnique/>
        </w:docPartObj>
      </w:sdtPr>
      <w:sdtEndPr>
        <w:rPr>
          <w:b/>
          <w:bCs/>
          <w:noProof/>
        </w:rPr>
      </w:sdtEndPr>
      <w:sdtContent>
        <w:p w14:paraId="34BD43B9" w14:textId="2AA34459" w:rsidR="008B2CBB" w:rsidRDefault="008B2CBB">
          <w:pPr>
            <w:pStyle w:val="TOCHeading"/>
          </w:pPr>
          <w:r>
            <w:t>Contents</w:t>
          </w:r>
        </w:p>
        <w:p w14:paraId="0AC30F3C" w14:textId="1DBD4B8F" w:rsidR="00EC5F39" w:rsidRDefault="008B2CBB">
          <w:pPr>
            <w:pStyle w:val="TOC1"/>
            <w:tabs>
              <w:tab w:val="right" w:leader="dot" w:pos="8630"/>
            </w:tabs>
            <w:rPr>
              <w:rFonts w:eastAsiaTheme="minorEastAsia"/>
              <w:noProof/>
              <w:color w:val="auto"/>
              <w:lang w:val="en-NZ" w:eastAsia="en-NZ"/>
            </w:rPr>
          </w:pPr>
          <w:r>
            <w:fldChar w:fldCharType="begin"/>
          </w:r>
          <w:r>
            <w:instrText xml:space="preserve"> TOC \o "1-3" \h \z \u </w:instrText>
          </w:r>
          <w:r>
            <w:fldChar w:fldCharType="separate"/>
          </w:r>
          <w:hyperlink w:anchor="_Toc65578708" w:history="1">
            <w:r w:rsidR="00EC5F39" w:rsidRPr="00442BD0">
              <w:rPr>
                <w:rStyle w:val="Hyperlink"/>
                <w:noProof/>
              </w:rPr>
              <w:t>Executive Summary/ Abstract</w:t>
            </w:r>
            <w:r w:rsidR="00EC5F39">
              <w:rPr>
                <w:noProof/>
                <w:webHidden/>
              </w:rPr>
              <w:tab/>
            </w:r>
            <w:r w:rsidR="00EC5F39">
              <w:rPr>
                <w:noProof/>
                <w:webHidden/>
              </w:rPr>
              <w:fldChar w:fldCharType="begin"/>
            </w:r>
            <w:r w:rsidR="00EC5F39">
              <w:rPr>
                <w:noProof/>
                <w:webHidden/>
              </w:rPr>
              <w:instrText xml:space="preserve"> PAGEREF _Toc65578708 \h </w:instrText>
            </w:r>
            <w:r w:rsidR="00EC5F39">
              <w:rPr>
                <w:noProof/>
                <w:webHidden/>
              </w:rPr>
            </w:r>
            <w:r w:rsidR="00EC5F39">
              <w:rPr>
                <w:noProof/>
                <w:webHidden/>
              </w:rPr>
              <w:fldChar w:fldCharType="separate"/>
            </w:r>
            <w:r w:rsidR="00EC5F39">
              <w:rPr>
                <w:noProof/>
                <w:webHidden/>
              </w:rPr>
              <w:t>1</w:t>
            </w:r>
            <w:r w:rsidR="00EC5F39">
              <w:rPr>
                <w:noProof/>
                <w:webHidden/>
              </w:rPr>
              <w:fldChar w:fldCharType="end"/>
            </w:r>
          </w:hyperlink>
        </w:p>
        <w:p w14:paraId="782C34D4" w14:textId="0AA92324" w:rsidR="00EC5F39" w:rsidRDefault="00CB0D79">
          <w:pPr>
            <w:pStyle w:val="TOC1"/>
            <w:tabs>
              <w:tab w:val="right" w:leader="dot" w:pos="8630"/>
            </w:tabs>
            <w:rPr>
              <w:rFonts w:eastAsiaTheme="minorEastAsia"/>
              <w:noProof/>
              <w:color w:val="auto"/>
              <w:lang w:val="en-NZ" w:eastAsia="en-NZ"/>
            </w:rPr>
          </w:pPr>
          <w:hyperlink w:anchor="_Toc65578709" w:history="1">
            <w:r w:rsidR="00EC5F39" w:rsidRPr="00442BD0">
              <w:rPr>
                <w:rStyle w:val="Hyperlink"/>
                <w:noProof/>
              </w:rPr>
              <w:t>Designing the website.</w:t>
            </w:r>
            <w:r w:rsidR="00EC5F39">
              <w:rPr>
                <w:noProof/>
                <w:webHidden/>
              </w:rPr>
              <w:tab/>
            </w:r>
            <w:r w:rsidR="00EC5F39">
              <w:rPr>
                <w:noProof/>
                <w:webHidden/>
              </w:rPr>
              <w:fldChar w:fldCharType="begin"/>
            </w:r>
            <w:r w:rsidR="00EC5F39">
              <w:rPr>
                <w:noProof/>
                <w:webHidden/>
              </w:rPr>
              <w:instrText xml:space="preserve"> PAGEREF _Toc65578709 \h </w:instrText>
            </w:r>
            <w:r w:rsidR="00EC5F39">
              <w:rPr>
                <w:noProof/>
                <w:webHidden/>
              </w:rPr>
            </w:r>
            <w:r w:rsidR="00EC5F39">
              <w:rPr>
                <w:noProof/>
                <w:webHidden/>
              </w:rPr>
              <w:fldChar w:fldCharType="separate"/>
            </w:r>
            <w:r w:rsidR="00EC5F39">
              <w:rPr>
                <w:noProof/>
                <w:webHidden/>
              </w:rPr>
              <w:t>3</w:t>
            </w:r>
            <w:r w:rsidR="00EC5F39">
              <w:rPr>
                <w:noProof/>
                <w:webHidden/>
              </w:rPr>
              <w:fldChar w:fldCharType="end"/>
            </w:r>
          </w:hyperlink>
        </w:p>
        <w:p w14:paraId="52F3A685" w14:textId="3D2CE7A6" w:rsidR="00EC5F39" w:rsidRDefault="00CB0D79">
          <w:pPr>
            <w:pStyle w:val="TOC2"/>
            <w:tabs>
              <w:tab w:val="right" w:leader="dot" w:pos="8630"/>
            </w:tabs>
            <w:rPr>
              <w:noProof/>
            </w:rPr>
          </w:pPr>
          <w:hyperlink w:anchor="_Toc65578710" w:history="1">
            <w:r w:rsidR="00EC5F39" w:rsidRPr="00442BD0">
              <w:rPr>
                <w:rStyle w:val="Hyperlink"/>
                <w:noProof/>
              </w:rPr>
              <w:t>Website Brief</w:t>
            </w:r>
            <w:r w:rsidR="00EC5F39">
              <w:rPr>
                <w:noProof/>
                <w:webHidden/>
              </w:rPr>
              <w:tab/>
            </w:r>
            <w:r w:rsidR="00EC5F39">
              <w:rPr>
                <w:noProof/>
                <w:webHidden/>
              </w:rPr>
              <w:fldChar w:fldCharType="begin"/>
            </w:r>
            <w:r w:rsidR="00EC5F39">
              <w:rPr>
                <w:noProof/>
                <w:webHidden/>
              </w:rPr>
              <w:instrText xml:space="preserve"> PAGEREF _Toc65578710 \h </w:instrText>
            </w:r>
            <w:r w:rsidR="00EC5F39">
              <w:rPr>
                <w:noProof/>
                <w:webHidden/>
              </w:rPr>
            </w:r>
            <w:r w:rsidR="00EC5F39">
              <w:rPr>
                <w:noProof/>
                <w:webHidden/>
              </w:rPr>
              <w:fldChar w:fldCharType="separate"/>
            </w:r>
            <w:r w:rsidR="00EC5F39">
              <w:rPr>
                <w:noProof/>
                <w:webHidden/>
              </w:rPr>
              <w:t>3</w:t>
            </w:r>
            <w:r w:rsidR="00EC5F39">
              <w:rPr>
                <w:noProof/>
                <w:webHidden/>
              </w:rPr>
              <w:fldChar w:fldCharType="end"/>
            </w:r>
          </w:hyperlink>
        </w:p>
        <w:p w14:paraId="68481FBE" w14:textId="25A24D9B" w:rsidR="00EC5F39" w:rsidRDefault="00CB0D79">
          <w:pPr>
            <w:pStyle w:val="TOC2"/>
            <w:tabs>
              <w:tab w:val="right" w:leader="dot" w:pos="8630"/>
            </w:tabs>
            <w:rPr>
              <w:noProof/>
            </w:rPr>
          </w:pPr>
          <w:hyperlink w:anchor="_Toc65578711" w:history="1">
            <w:r w:rsidR="00EC5F39" w:rsidRPr="00442BD0">
              <w:rPr>
                <w:rStyle w:val="Hyperlink"/>
                <w:noProof/>
              </w:rPr>
              <w:t>What are the Website requirements? (using Information Architecture analysis)</w:t>
            </w:r>
            <w:r w:rsidR="00EC5F39">
              <w:rPr>
                <w:noProof/>
                <w:webHidden/>
              </w:rPr>
              <w:tab/>
            </w:r>
            <w:r w:rsidR="00EC5F39">
              <w:rPr>
                <w:noProof/>
                <w:webHidden/>
              </w:rPr>
              <w:fldChar w:fldCharType="begin"/>
            </w:r>
            <w:r w:rsidR="00EC5F39">
              <w:rPr>
                <w:noProof/>
                <w:webHidden/>
              </w:rPr>
              <w:instrText xml:space="preserve"> PAGEREF _Toc65578711 \h </w:instrText>
            </w:r>
            <w:r w:rsidR="00EC5F39">
              <w:rPr>
                <w:noProof/>
                <w:webHidden/>
              </w:rPr>
            </w:r>
            <w:r w:rsidR="00EC5F39">
              <w:rPr>
                <w:noProof/>
                <w:webHidden/>
              </w:rPr>
              <w:fldChar w:fldCharType="separate"/>
            </w:r>
            <w:r w:rsidR="00EC5F39">
              <w:rPr>
                <w:noProof/>
                <w:webHidden/>
              </w:rPr>
              <w:t>4</w:t>
            </w:r>
            <w:r w:rsidR="00EC5F39">
              <w:rPr>
                <w:noProof/>
                <w:webHidden/>
              </w:rPr>
              <w:fldChar w:fldCharType="end"/>
            </w:r>
          </w:hyperlink>
        </w:p>
        <w:p w14:paraId="31F6BDA7" w14:textId="1495C965" w:rsidR="00EC5F39" w:rsidRDefault="00CB0D79">
          <w:pPr>
            <w:pStyle w:val="TOC3"/>
            <w:tabs>
              <w:tab w:val="right" w:leader="dot" w:pos="8630"/>
            </w:tabs>
            <w:rPr>
              <w:noProof/>
            </w:rPr>
          </w:pPr>
          <w:hyperlink w:anchor="_Toc65578712" w:history="1">
            <w:r w:rsidR="00EC5F39" w:rsidRPr="00442BD0">
              <w:rPr>
                <w:rStyle w:val="Hyperlink"/>
                <w:noProof/>
              </w:rPr>
              <w:t>Site Goals</w:t>
            </w:r>
            <w:r w:rsidR="00EC5F39">
              <w:rPr>
                <w:noProof/>
                <w:webHidden/>
              </w:rPr>
              <w:tab/>
            </w:r>
            <w:r w:rsidR="00EC5F39">
              <w:rPr>
                <w:noProof/>
                <w:webHidden/>
              </w:rPr>
              <w:fldChar w:fldCharType="begin"/>
            </w:r>
            <w:r w:rsidR="00EC5F39">
              <w:rPr>
                <w:noProof/>
                <w:webHidden/>
              </w:rPr>
              <w:instrText xml:space="preserve"> PAGEREF _Toc65578712 \h </w:instrText>
            </w:r>
            <w:r w:rsidR="00EC5F39">
              <w:rPr>
                <w:noProof/>
                <w:webHidden/>
              </w:rPr>
            </w:r>
            <w:r w:rsidR="00EC5F39">
              <w:rPr>
                <w:noProof/>
                <w:webHidden/>
              </w:rPr>
              <w:fldChar w:fldCharType="separate"/>
            </w:r>
            <w:r w:rsidR="00EC5F39">
              <w:rPr>
                <w:noProof/>
                <w:webHidden/>
              </w:rPr>
              <w:t>4</w:t>
            </w:r>
            <w:r w:rsidR="00EC5F39">
              <w:rPr>
                <w:noProof/>
                <w:webHidden/>
              </w:rPr>
              <w:fldChar w:fldCharType="end"/>
            </w:r>
          </w:hyperlink>
        </w:p>
        <w:p w14:paraId="61D66C49" w14:textId="1FC57E16" w:rsidR="00EC5F39" w:rsidRDefault="00CB0D79">
          <w:pPr>
            <w:pStyle w:val="TOC3"/>
            <w:tabs>
              <w:tab w:val="right" w:leader="dot" w:pos="8630"/>
            </w:tabs>
            <w:rPr>
              <w:noProof/>
            </w:rPr>
          </w:pPr>
          <w:hyperlink w:anchor="_Toc65578713" w:history="1">
            <w:r w:rsidR="00EC5F39" w:rsidRPr="00442BD0">
              <w:rPr>
                <w:rStyle w:val="Hyperlink"/>
                <w:noProof/>
              </w:rPr>
              <w:t>Define the User experience</w:t>
            </w:r>
            <w:r w:rsidR="00EC5F39">
              <w:rPr>
                <w:noProof/>
                <w:webHidden/>
              </w:rPr>
              <w:tab/>
            </w:r>
            <w:r w:rsidR="00EC5F39">
              <w:rPr>
                <w:noProof/>
                <w:webHidden/>
              </w:rPr>
              <w:fldChar w:fldCharType="begin"/>
            </w:r>
            <w:r w:rsidR="00EC5F39">
              <w:rPr>
                <w:noProof/>
                <w:webHidden/>
              </w:rPr>
              <w:instrText xml:space="preserve"> PAGEREF _Toc65578713 \h </w:instrText>
            </w:r>
            <w:r w:rsidR="00EC5F39">
              <w:rPr>
                <w:noProof/>
                <w:webHidden/>
              </w:rPr>
            </w:r>
            <w:r w:rsidR="00EC5F39">
              <w:rPr>
                <w:noProof/>
                <w:webHidden/>
              </w:rPr>
              <w:fldChar w:fldCharType="separate"/>
            </w:r>
            <w:r w:rsidR="00EC5F39">
              <w:rPr>
                <w:noProof/>
                <w:webHidden/>
              </w:rPr>
              <w:t>4</w:t>
            </w:r>
            <w:r w:rsidR="00EC5F39">
              <w:rPr>
                <w:noProof/>
                <w:webHidden/>
              </w:rPr>
              <w:fldChar w:fldCharType="end"/>
            </w:r>
          </w:hyperlink>
        </w:p>
        <w:p w14:paraId="7A050455" w14:textId="0D81239D" w:rsidR="00EC5F39" w:rsidRDefault="00CB0D79">
          <w:pPr>
            <w:pStyle w:val="TOC3"/>
            <w:tabs>
              <w:tab w:val="right" w:leader="dot" w:pos="8630"/>
            </w:tabs>
            <w:rPr>
              <w:noProof/>
            </w:rPr>
          </w:pPr>
          <w:hyperlink w:anchor="_Toc65578714" w:history="1">
            <w:r w:rsidR="00EC5F39" w:rsidRPr="00442BD0">
              <w:rPr>
                <w:rStyle w:val="Hyperlink"/>
                <w:noProof/>
              </w:rPr>
              <w:t>Site Content</w:t>
            </w:r>
            <w:r w:rsidR="00EC5F39">
              <w:rPr>
                <w:noProof/>
                <w:webHidden/>
              </w:rPr>
              <w:tab/>
            </w:r>
            <w:r w:rsidR="00EC5F39">
              <w:rPr>
                <w:noProof/>
                <w:webHidden/>
              </w:rPr>
              <w:fldChar w:fldCharType="begin"/>
            </w:r>
            <w:r w:rsidR="00EC5F39">
              <w:rPr>
                <w:noProof/>
                <w:webHidden/>
              </w:rPr>
              <w:instrText xml:space="preserve"> PAGEREF _Toc65578714 \h </w:instrText>
            </w:r>
            <w:r w:rsidR="00EC5F39">
              <w:rPr>
                <w:noProof/>
                <w:webHidden/>
              </w:rPr>
            </w:r>
            <w:r w:rsidR="00EC5F39">
              <w:rPr>
                <w:noProof/>
                <w:webHidden/>
              </w:rPr>
              <w:fldChar w:fldCharType="separate"/>
            </w:r>
            <w:r w:rsidR="00EC5F39">
              <w:rPr>
                <w:noProof/>
                <w:webHidden/>
              </w:rPr>
              <w:t>4</w:t>
            </w:r>
            <w:r w:rsidR="00EC5F39">
              <w:rPr>
                <w:noProof/>
                <w:webHidden/>
              </w:rPr>
              <w:fldChar w:fldCharType="end"/>
            </w:r>
          </w:hyperlink>
        </w:p>
        <w:p w14:paraId="2D842C96" w14:textId="1FA165BA" w:rsidR="00EC5F39" w:rsidRDefault="00CB0D79">
          <w:pPr>
            <w:pStyle w:val="TOC3"/>
            <w:tabs>
              <w:tab w:val="right" w:leader="dot" w:pos="8630"/>
            </w:tabs>
            <w:rPr>
              <w:noProof/>
            </w:rPr>
          </w:pPr>
          <w:hyperlink w:anchor="_Toc65578715" w:history="1">
            <w:r w:rsidR="00EC5F39" w:rsidRPr="00442BD0">
              <w:rPr>
                <w:rStyle w:val="Hyperlink"/>
                <w:noProof/>
              </w:rPr>
              <w:t>Site Structure</w:t>
            </w:r>
            <w:r w:rsidR="00EC5F39">
              <w:rPr>
                <w:noProof/>
                <w:webHidden/>
              </w:rPr>
              <w:tab/>
            </w:r>
            <w:r w:rsidR="00EC5F39">
              <w:rPr>
                <w:noProof/>
                <w:webHidden/>
              </w:rPr>
              <w:fldChar w:fldCharType="begin"/>
            </w:r>
            <w:r w:rsidR="00EC5F39">
              <w:rPr>
                <w:noProof/>
                <w:webHidden/>
              </w:rPr>
              <w:instrText xml:space="preserve"> PAGEREF _Toc65578715 \h </w:instrText>
            </w:r>
            <w:r w:rsidR="00EC5F39">
              <w:rPr>
                <w:noProof/>
                <w:webHidden/>
              </w:rPr>
            </w:r>
            <w:r w:rsidR="00EC5F39">
              <w:rPr>
                <w:noProof/>
                <w:webHidden/>
              </w:rPr>
              <w:fldChar w:fldCharType="separate"/>
            </w:r>
            <w:r w:rsidR="00EC5F39">
              <w:rPr>
                <w:noProof/>
                <w:webHidden/>
              </w:rPr>
              <w:t>5</w:t>
            </w:r>
            <w:r w:rsidR="00EC5F39">
              <w:rPr>
                <w:noProof/>
                <w:webHidden/>
              </w:rPr>
              <w:fldChar w:fldCharType="end"/>
            </w:r>
          </w:hyperlink>
        </w:p>
        <w:p w14:paraId="42AF4C23" w14:textId="3B5DA1D9" w:rsidR="00EC5F39" w:rsidRDefault="00CB0D79">
          <w:pPr>
            <w:pStyle w:val="TOC2"/>
            <w:tabs>
              <w:tab w:val="right" w:leader="dot" w:pos="8630"/>
            </w:tabs>
            <w:rPr>
              <w:noProof/>
            </w:rPr>
          </w:pPr>
          <w:hyperlink w:anchor="_Toc65578716" w:history="1">
            <w:r w:rsidR="00EC5F39" w:rsidRPr="00442BD0">
              <w:rPr>
                <w:rStyle w:val="Hyperlink"/>
                <w:noProof/>
              </w:rPr>
              <w:t>User Stories – Designing to build</w:t>
            </w:r>
            <w:r w:rsidR="00EC5F39">
              <w:rPr>
                <w:noProof/>
                <w:webHidden/>
              </w:rPr>
              <w:tab/>
            </w:r>
            <w:r w:rsidR="00EC5F39">
              <w:rPr>
                <w:noProof/>
                <w:webHidden/>
              </w:rPr>
              <w:fldChar w:fldCharType="begin"/>
            </w:r>
            <w:r w:rsidR="00EC5F39">
              <w:rPr>
                <w:noProof/>
                <w:webHidden/>
              </w:rPr>
              <w:instrText xml:space="preserve"> PAGEREF _Toc65578716 \h </w:instrText>
            </w:r>
            <w:r w:rsidR="00EC5F39">
              <w:rPr>
                <w:noProof/>
                <w:webHidden/>
              </w:rPr>
            </w:r>
            <w:r w:rsidR="00EC5F39">
              <w:rPr>
                <w:noProof/>
                <w:webHidden/>
              </w:rPr>
              <w:fldChar w:fldCharType="separate"/>
            </w:r>
            <w:r w:rsidR="00EC5F39">
              <w:rPr>
                <w:noProof/>
                <w:webHidden/>
              </w:rPr>
              <w:t>6</w:t>
            </w:r>
            <w:r w:rsidR="00EC5F39">
              <w:rPr>
                <w:noProof/>
                <w:webHidden/>
              </w:rPr>
              <w:fldChar w:fldCharType="end"/>
            </w:r>
          </w:hyperlink>
        </w:p>
        <w:p w14:paraId="5A08A5CB" w14:textId="7FEE3F53" w:rsidR="00EC5F39" w:rsidRDefault="00CB0D79">
          <w:pPr>
            <w:pStyle w:val="TOC3"/>
            <w:tabs>
              <w:tab w:val="right" w:leader="dot" w:pos="8630"/>
            </w:tabs>
            <w:rPr>
              <w:noProof/>
            </w:rPr>
          </w:pPr>
          <w:hyperlink w:anchor="_Toc65578717" w:history="1">
            <w:r w:rsidR="00EC5F39" w:rsidRPr="00442BD0">
              <w:rPr>
                <w:rStyle w:val="Hyperlink"/>
                <w:noProof/>
              </w:rPr>
              <w:t>CRUD analysis – API prototype</w:t>
            </w:r>
            <w:r w:rsidR="00EC5F39">
              <w:rPr>
                <w:noProof/>
                <w:webHidden/>
              </w:rPr>
              <w:tab/>
            </w:r>
            <w:r w:rsidR="00EC5F39">
              <w:rPr>
                <w:noProof/>
                <w:webHidden/>
              </w:rPr>
              <w:fldChar w:fldCharType="begin"/>
            </w:r>
            <w:r w:rsidR="00EC5F39">
              <w:rPr>
                <w:noProof/>
                <w:webHidden/>
              </w:rPr>
              <w:instrText xml:space="preserve"> PAGEREF _Toc65578717 \h </w:instrText>
            </w:r>
            <w:r w:rsidR="00EC5F39">
              <w:rPr>
                <w:noProof/>
                <w:webHidden/>
              </w:rPr>
            </w:r>
            <w:r w:rsidR="00EC5F39">
              <w:rPr>
                <w:noProof/>
                <w:webHidden/>
              </w:rPr>
              <w:fldChar w:fldCharType="separate"/>
            </w:r>
            <w:r w:rsidR="00EC5F39">
              <w:rPr>
                <w:noProof/>
                <w:webHidden/>
              </w:rPr>
              <w:t>6</w:t>
            </w:r>
            <w:r w:rsidR="00EC5F39">
              <w:rPr>
                <w:noProof/>
                <w:webHidden/>
              </w:rPr>
              <w:fldChar w:fldCharType="end"/>
            </w:r>
          </w:hyperlink>
        </w:p>
        <w:p w14:paraId="18CD36BD" w14:textId="7BA5A660" w:rsidR="00EC5F39" w:rsidRDefault="00CB0D79">
          <w:pPr>
            <w:pStyle w:val="TOC1"/>
            <w:tabs>
              <w:tab w:val="right" w:leader="dot" w:pos="8630"/>
            </w:tabs>
            <w:rPr>
              <w:rFonts w:eastAsiaTheme="minorEastAsia"/>
              <w:noProof/>
              <w:color w:val="auto"/>
              <w:lang w:val="en-NZ" w:eastAsia="en-NZ"/>
            </w:rPr>
          </w:pPr>
          <w:hyperlink w:anchor="_Toc65578718" w:history="1">
            <w:r w:rsidR="00EC5F39" w:rsidRPr="00442BD0">
              <w:rPr>
                <w:rStyle w:val="Hyperlink"/>
                <w:noProof/>
              </w:rPr>
              <w:t>Evaluating web technology – which to use.?</w:t>
            </w:r>
            <w:r w:rsidR="00EC5F39">
              <w:rPr>
                <w:noProof/>
                <w:webHidden/>
              </w:rPr>
              <w:tab/>
            </w:r>
            <w:r w:rsidR="00EC5F39">
              <w:rPr>
                <w:noProof/>
                <w:webHidden/>
              </w:rPr>
              <w:fldChar w:fldCharType="begin"/>
            </w:r>
            <w:r w:rsidR="00EC5F39">
              <w:rPr>
                <w:noProof/>
                <w:webHidden/>
              </w:rPr>
              <w:instrText xml:space="preserve"> PAGEREF _Toc65578718 \h </w:instrText>
            </w:r>
            <w:r w:rsidR="00EC5F39">
              <w:rPr>
                <w:noProof/>
                <w:webHidden/>
              </w:rPr>
            </w:r>
            <w:r w:rsidR="00EC5F39">
              <w:rPr>
                <w:noProof/>
                <w:webHidden/>
              </w:rPr>
              <w:fldChar w:fldCharType="separate"/>
            </w:r>
            <w:r w:rsidR="00EC5F39">
              <w:rPr>
                <w:noProof/>
                <w:webHidden/>
              </w:rPr>
              <w:t>7</w:t>
            </w:r>
            <w:r w:rsidR="00EC5F39">
              <w:rPr>
                <w:noProof/>
                <w:webHidden/>
              </w:rPr>
              <w:fldChar w:fldCharType="end"/>
            </w:r>
          </w:hyperlink>
        </w:p>
        <w:p w14:paraId="13B9A9E9" w14:textId="4C053413" w:rsidR="00EC5F39" w:rsidRDefault="00CB0D79">
          <w:pPr>
            <w:pStyle w:val="TOC1"/>
            <w:tabs>
              <w:tab w:val="right" w:leader="dot" w:pos="8630"/>
            </w:tabs>
            <w:rPr>
              <w:rFonts w:eastAsiaTheme="minorEastAsia"/>
              <w:noProof/>
              <w:color w:val="auto"/>
              <w:lang w:val="en-NZ" w:eastAsia="en-NZ"/>
            </w:rPr>
          </w:pPr>
          <w:hyperlink w:anchor="_Toc65578719" w:history="1">
            <w:r w:rsidR="00EC5F39" w:rsidRPr="00442BD0">
              <w:rPr>
                <w:rStyle w:val="Hyperlink"/>
                <w:noProof/>
              </w:rPr>
              <w:t>Developing the website</w:t>
            </w:r>
            <w:r w:rsidR="00EC5F39">
              <w:rPr>
                <w:noProof/>
                <w:webHidden/>
              </w:rPr>
              <w:tab/>
            </w:r>
            <w:r w:rsidR="00EC5F39">
              <w:rPr>
                <w:noProof/>
                <w:webHidden/>
              </w:rPr>
              <w:fldChar w:fldCharType="begin"/>
            </w:r>
            <w:r w:rsidR="00EC5F39">
              <w:rPr>
                <w:noProof/>
                <w:webHidden/>
              </w:rPr>
              <w:instrText xml:space="preserve"> PAGEREF _Toc65578719 \h </w:instrText>
            </w:r>
            <w:r w:rsidR="00EC5F39">
              <w:rPr>
                <w:noProof/>
                <w:webHidden/>
              </w:rPr>
            </w:r>
            <w:r w:rsidR="00EC5F39">
              <w:rPr>
                <w:noProof/>
                <w:webHidden/>
              </w:rPr>
              <w:fldChar w:fldCharType="separate"/>
            </w:r>
            <w:r w:rsidR="00EC5F39">
              <w:rPr>
                <w:noProof/>
                <w:webHidden/>
              </w:rPr>
              <w:t>8</w:t>
            </w:r>
            <w:r w:rsidR="00EC5F39">
              <w:rPr>
                <w:noProof/>
                <w:webHidden/>
              </w:rPr>
              <w:fldChar w:fldCharType="end"/>
            </w:r>
          </w:hyperlink>
        </w:p>
        <w:p w14:paraId="5BDBDE81" w14:textId="54B7FA6D" w:rsidR="008B2CBB" w:rsidRDefault="008B2CBB">
          <w:r>
            <w:rPr>
              <w:b/>
              <w:bCs/>
              <w:noProof/>
            </w:rPr>
            <w:fldChar w:fldCharType="end"/>
          </w:r>
        </w:p>
      </w:sdtContent>
    </w:sdt>
    <w:p w14:paraId="6E948524" w14:textId="29DB1F66" w:rsidR="008B2CBB" w:rsidRDefault="008B2CBB" w:rsidP="008B2CBB">
      <w:pPr>
        <w:pStyle w:val="Heading1"/>
      </w:pPr>
      <w:r>
        <w:br w:type="page"/>
      </w:r>
    </w:p>
    <w:p w14:paraId="5A0D592D" w14:textId="0A10D033" w:rsidR="00EC5F39" w:rsidRDefault="00EC5F39" w:rsidP="008B2CBB">
      <w:pPr>
        <w:pStyle w:val="Heading1"/>
      </w:pPr>
      <w:bookmarkStart w:id="5" w:name="_Toc65578709"/>
      <w:r>
        <w:lastRenderedPageBreak/>
        <w:t>Introduction</w:t>
      </w:r>
    </w:p>
    <w:p w14:paraId="7D50E74B" w14:textId="5786663F" w:rsidR="008B2CBB" w:rsidRDefault="008B2CBB" w:rsidP="008B2CBB">
      <w:pPr>
        <w:pStyle w:val="Heading1"/>
      </w:pPr>
      <w:r>
        <w:t>Designing the website.</w:t>
      </w:r>
      <w:bookmarkEnd w:id="5"/>
    </w:p>
    <w:p w14:paraId="01DB2A97" w14:textId="34504507" w:rsidR="008B2CBB" w:rsidRDefault="008B2CBB" w:rsidP="008B2CBB">
      <w:pPr>
        <w:pStyle w:val="Heading2"/>
      </w:pPr>
      <w:bookmarkStart w:id="6" w:name="_Toc65578710"/>
      <w:r>
        <w:t>Website Brief</w:t>
      </w:r>
      <w:bookmarkEnd w:id="6"/>
    </w:p>
    <w:p w14:paraId="35AD136F" w14:textId="354993B7" w:rsidR="008B2CBB" w:rsidRDefault="008B2CBB" w:rsidP="008B2CBB">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 xml:space="preserve">The members of the </w:t>
      </w:r>
      <w:r w:rsidR="0045432D">
        <w:rPr>
          <w:rFonts w:ascii="Segoe UI" w:hAnsi="Segoe UI" w:cs="Segoe UI"/>
          <w:color w:val="212529"/>
          <w:sz w:val="23"/>
          <w:szCs w:val="23"/>
        </w:rPr>
        <w:t>Adopt a Companion</w:t>
      </w:r>
      <w:r>
        <w:rPr>
          <w:rFonts w:ascii="Segoe UI" w:hAnsi="Segoe UI" w:cs="Segoe UI"/>
          <w:color w:val="212529"/>
          <w:sz w:val="23"/>
          <w:szCs w:val="23"/>
        </w:rPr>
        <w:t xml:space="preserve"> are interested in having a website of their own. The following is brief description on the proposed website:</w:t>
      </w:r>
    </w:p>
    <w:tbl>
      <w:tblPr>
        <w:tblW w:w="8310" w:type="dxa"/>
        <w:shd w:val="clear" w:color="auto" w:fill="D6ECFF" w:themeFill="background2"/>
        <w:tblCellMar>
          <w:left w:w="0" w:type="dxa"/>
          <w:right w:w="0" w:type="dxa"/>
        </w:tblCellMar>
        <w:tblLook w:val="0600" w:firstRow="0" w:lastRow="0" w:firstColumn="0" w:lastColumn="0" w:noHBand="1" w:noVBand="1"/>
      </w:tblPr>
      <w:tblGrid>
        <w:gridCol w:w="8310"/>
      </w:tblGrid>
      <w:tr w:rsidR="008B2CBB" w14:paraId="063DC681" w14:textId="77777777" w:rsidTr="008B2CBB">
        <w:tc>
          <w:tcPr>
            <w:tcW w:w="8310" w:type="dxa"/>
            <w:shd w:val="clear" w:color="auto" w:fill="D6ECFF" w:themeFill="background2"/>
            <w:hideMark/>
          </w:tcPr>
          <w:p w14:paraId="6CF12161" w14:textId="5E39C276" w:rsidR="008B2CBB" w:rsidRDefault="008B2CBB">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 xml:space="preserve">The </w:t>
            </w:r>
            <w:r w:rsidR="007C2BB8">
              <w:rPr>
                <w:rFonts w:ascii="Segoe UI" w:hAnsi="Segoe UI" w:cs="Segoe UI"/>
                <w:color w:val="212529"/>
                <w:sz w:val="23"/>
                <w:szCs w:val="23"/>
              </w:rPr>
              <w:t>Adopt a Grandparent</w:t>
            </w:r>
            <w:r>
              <w:rPr>
                <w:rFonts w:ascii="Segoe UI" w:hAnsi="Segoe UI" w:cs="Segoe UI"/>
                <w:color w:val="212529"/>
                <w:sz w:val="23"/>
                <w:szCs w:val="23"/>
              </w:rPr>
              <w:t xml:space="preserve"> Charity is a “</w:t>
            </w:r>
            <w:r w:rsidR="007C2BB8">
              <w:rPr>
                <w:rFonts w:ascii="Segoe UI" w:hAnsi="Segoe UI" w:cs="Segoe UI"/>
                <w:color w:val="212529"/>
                <w:sz w:val="23"/>
                <w:szCs w:val="23"/>
              </w:rPr>
              <w:t>companion style</w:t>
            </w:r>
            <w:r>
              <w:rPr>
                <w:rFonts w:ascii="Segoe UI" w:hAnsi="Segoe UI" w:cs="Segoe UI"/>
                <w:color w:val="212529"/>
                <w:sz w:val="23"/>
                <w:szCs w:val="23"/>
              </w:rPr>
              <w:t xml:space="preserve">” charity in the Nelson region who offer their </w:t>
            </w:r>
            <w:r w:rsidR="007C2BB8">
              <w:rPr>
                <w:rFonts w:ascii="Segoe UI" w:hAnsi="Segoe UI" w:cs="Segoe UI"/>
                <w:color w:val="212529"/>
                <w:sz w:val="23"/>
                <w:szCs w:val="23"/>
              </w:rPr>
              <w:t>companionship for the elderly</w:t>
            </w:r>
            <w:r w:rsidR="004F52E7">
              <w:rPr>
                <w:rFonts w:ascii="Segoe UI" w:hAnsi="Segoe UI" w:cs="Segoe UI"/>
                <w:color w:val="212529"/>
                <w:sz w:val="23"/>
                <w:szCs w:val="23"/>
              </w:rPr>
              <w:t>, or mentorship for youth</w:t>
            </w:r>
            <w:r>
              <w:rPr>
                <w:rFonts w:ascii="Segoe UI" w:hAnsi="Segoe UI" w:cs="Segoe UI"/>
                <w:color w:val="212529"/>
                <w:sz w:val="23"/>
                <w:szCs w:val="23"/>
              </w:rPr>
              <w:t xml:space="preserve"> </w:t>
            </w:r>
            <w:r w:rsidR="007C2BB8">
              <w:rPr>
                <w:rFonts w:ascii="Segoe UI" w:hAnsi="Segoe UI" w:cs="Segoe UI"/>
                <w:color w:val="212529"/>
                <w:sz w:val="23"/>
                <w:szCs w:val="23"/>
              </w:rPr>
              <w:t>in</w:t>
            </w:r>
            <w:r>
              <w:rPr>
                <w:rFonts w:ascii="Segoe UI" w:hAnsi="Segoe UI" w:cs="Segoe UI"/>
                <w:color w:val="212529"/>
                <w:sz w:val="23"/>
                <w:szCs w:val="23"/>
              </w:rPr>
              <w:t xml:space="preserve"> the local community. </w:t>
            </w:r>
          </w:p>
          <w:p w14:paraId="33506669" w14:textId="02439707" w:rsidR="008B2CBB" w:rsidRDefault="008B2CBB">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 xml:space="preserve">We need a website for the Nelson region for members of the charity to provide </w:t>
            </w:r>
            <w:r w:rsidR="00C247A9">
              <w:rPr>
                <w:rFonts w:ascii="Segoe UI" w:hAnsi="Segoe UI" w:cs="Segoe UI"/>
                <w:color w:val="212529"/>
                <w:sz w:val="23"/>
                <w:szCs w:val="23"/>
              </w:rPr>
              <w:t>companionship for the elderly</w:t>
            </w:r>
            <w:r w:rsidR="004F52E7">
              <w:rPr>
                <w:rFonts w:ascii="Segoe UI" w:hAnsi="Segoe UI" w:cs="Segoe UI"/>
                <w:color w:val="212529"/>
                <w:sz w:val="23"/>
                <w:szCs w:val="23"/>
              </w:rPr>
              <w:t xml:space="preserve"> and young</w:t>
            </w:r>
            <w:r>
              <w:rPr>
                <w:rFonts w:ascii="Segoe UI" w:hAnsi="Segoe UI" w:cs="Segoe UI"/>
                <w:color w:val="212529"/>
                <w:sz w:val="23"/>
                <w:szCs w:val="23"/>
              </w:rPr>
              <w:t>.</w:t>
            </w:r>
          </w:p>
          <w:p w14:paraId="5AFF6716" w14:textId="3936BC96" w:rsidR="00E45C56" w:rsidRDefault="008B2CBB">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The purpose of the new website is to help</w:t>
            </w:r>
            <w:r w:rsidR="004F52E7">
              <w:rPr>
                <w:rFonts w:ascii="Segoe UI" w:hAnsi="Segoe UI" w:cs="Segoe UI"/>
                <w:color w:val="212529"/>
                <w:sz w:val="23"/>
                <w:szCs w:val="23"/>
              </w:rPr>
              <w:t xml:space="preserve"> match up youths with and elderly person. This can be an elderly person who is looking for a bit of </w:t>
            </w:r>
            <w:r w:rsidR="00E45C56">
              <w:rPr>
                <w:rFonts w:ascii="Segoe UI" w:hAnsi="Segoe UI" w:cs="Segoe UI"/>
                <w:color w:val="212529"/>
                <w:sz w:val="23"/>
                <w:szCs w:val="23"/>
              </w:rPr>
              <w:t>companionship</w:t>
            </w:r>
            <w:r w:rsidR="004F52E7">
              <w:rPr>
                <w:rFonts w:ascii="Segoe UI" w:hAnsi="Segoe UI" w:cs="Segoe UI"/>
                <w:color w:val="212529"/>
                <w:sz w:val="23"/>
                <w:szCs w:val="23"/>
              </w:rPr>
              <w:t>, or to mentor a younger person that does not have grandparents in their life, and vice versa. T</w:t>
            </w:r>
            <w:r>
              <w:rPr>
                <w:rFonts w:ascii="Segoe UI" w:hAnsi="Segoe UI" w:cs="Segoe UI"/>
                <w:color w:val="212529"/>
                <w:sz w:val="23"/>
                <w:szCs w:val="23"/>
              </w:rPr>
              <w:t xml:space="preserve">he website lets members register and </w:t>
            </w:r>
            <w:r w:rsidR="00E45C56">
              <w:rPr>
                <w:rFonts w:ascii="Segoe UI" w:hAnsi="Segoe UI" w:cs="Segoe UI"/>
                <w:color w:val="212529"/>
                <w:sz w:val="23"/>
                <w:szCs w:val="23"/>
              </w:rPr>
              <w:t xml:space="preserve">specify their availability </w:t>
            </w:r>
            <w:r w:rsidR="00503151">
              <w:rPr>
                <w:rFonts w:ascii="Segoe UI" w:hAnsi="Segoe UI" w:cs="Segoe UI"/>
                <w:color w:val="212529"/>
                <w:sz w:val="23"/>
                <w:szCs w:val="23"/>
              </w:rPr>
              <w:t>from days of the week</w:t>
            </w:r>
            <w:r w:rsidR="00E45C56">
              <w:rPr>
                <w:rFonts w:ascii="Segoe UI" w:hAnsi="Segoe UI" w:cs="Segoe UI"/>
                <w:color w:val="212529"/>
                <w:sz w:val="23"/>
                <w:szCs w:val="23"/>
              </w:rPr>
              <w:t xml:space="preserve"> to times of day. </w:t>
            </w:r>
          </w:p>
          <w:p w14:paraId="6C1C2D7E" w14:textId="1689222D" w:rsidR="008B2CBB" w:rsidRDefault="008B2CBB">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The website lets members of the community (</w:t>
            </w:r>
            <w:r w:rsidR="00E45C56">
              <w:rPr>
                <w:rFonts w:ascii="Segoe UI" w:hAnsi="Segoe UI" w:cs="Segoe UI"/>
                <w:color w:val="212529"/>
                <w:sz w:val="23"/>
                <w:szCs w:val="23"/>
              </w:rPr>
              <w:t>Users</w:t>
            </w:r>
            <w:r>
              <w:rPr>
                <w:rFonts w:ascii="Segoe UI" w:hAnsi="Segoe UI" w:cs="Segoe UI"/>
                <w:color w:val="212529"/>
                <w:sz w:val="23"/>
                <w:szCs w:val="23"/>
              </w:rPr>
              <w:t>) access the service, by providing tokens that can be “spent” in the service. To achieve our goal, we would like to have an online token function on our website that let</w:t>
            </w:r>
            <w:r w:rsidR="00E45C56">
              <w:rPr>
                <w:rFonts w:ascii="Segoe UI" w:hAnsi="Segoe UI" w:cs="Segoe UI"/>
                <w:color w:val="212529"/>
                <w:sz w:val="23"/>
                <w:szCs w:val="23"/>
              </w:rPr>
              <w:t>s</w:t>
            </w:r>
            <w:r>
              <w:rPr>
                <w:rFonts w:ascii="Segoe UI" w:hAnsi="Segoe UI" w:cs="Segoe UI"/>
                <w:color w:val="212529"/>
                <w:sz w:val="23"/>
                <w:szCs w:val="23"/>
              </w:rPr>
              <w:t xml:space="preserve"> a </w:t>
            </w:r>
            <w:r w:rsidR="00E45C56">
              <w:rPr>
                <w:rFonts w:ascii="Segoe UI" w:hAnsi="Segoe UI" w:cs="Segoe UI"/>
                <w:color w:val="212529"/>
                <w:sz w:val="23"/>
                <w:szCs w:val="23"/>
              </w:rPr>
              <w:t>User</w:t>
            </w:r>
            <w:r>
              <w:rPr>
                <w:rFonts w:ascii="Segoe UI" w:hAnsi="Segoe UI" w:cs="Segoe UI"/>
                <w:color w:val="212529"/>
                <w:sz w:val="23"/>
                <w:szCs w:val="23"/>
              </w:rPr>
              <w:t xml:space="preserve"> access a limited number of tokens, for example the system needs a mechanism that verifies that a member of the community is accessing the service and that the token belongs to a particular community member. The website needs some homepage text about general information of our products and services such as: types, characteristics, quality factor, </w:t>
            </w:r>
            <w:r w:rsidR="00E45C56">
              <w:rPr>
                <w:rFonts w:ascii="Segoe UI" w:hAnsi="Segoe UI" w:cs="Segoe UI"/>
                <w:color w:val="212529"/>
                <w:sz w:val="23"/>
                <w:szCs w:val="23"/>
              </w:rPr>
              <w:t>usage,</w:t>
            </w:r>
            <w:r>
              <w:rPr>
                <w:rFonts w:ascii="Segoe UI" w:hAnsi="Segoe UI" w:cs="Segoe UI"/>
                <w:color w:val="212529"/>
                <w:sz w:val="23"/>
                <w:szCs w:val="23"/>
              </w:rPr>
              <w:t xml:space="preserve"> and benefit.</w:t>
            </w:r>
          </w:p>
          <w:p w14:paraId="100A3104" w14:textId="77777777" w:rsidR="008B2CBB" w:rsidRDefault="008B2CBB">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We require the following features on the website:</w:t>
            </w:r>
          </w:p>
          <w:p w14:paraId="7207173B" w14:textId="3902FA57" w:rsidR="008B2CBB" w:rsidRDefault="008B2CBB">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1.   Charity members and</w:t>
            </w:r>
            <w:r w:rsidR="00947D27">
              <w:rPr>
                <w:rFonts w:ascii="Segoe UI" w:hAnsi="Segoe UI" w:cs="Segoe UI"/>
                <w:color w:val="212529"/>
                <w:sz w:val="23"/>
                <w:szCs w:val="23"/>
              </w:rPr>
              <w:t xml:space="preserve"> Users</w:t>
            </w:r>
            <w:r>
              <w:rPr>
                <w:rFonts w:ascii="Segoe UI" w:hAnsi="Segoe UI" w:cs="Segoe UI"/>
                <w:color w:val="212529"/>
                <w:sz w:val="23"/>
                <w:szCs w:val="23"/>
              </w:rPr>
              <w:t xml:space="preserve"> can register, log in and administer their own accounts.</w:t>
            </w:r>
          </w:p>
          <w:p w14:paraId="151315CB" w14:textId="77777777" w:rsidR="008B2CBB" w:rsidRDefault="008B2CBB">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2.   Members use the website to register their products and services, and beneficiaries use the system to acquire tokens.</w:t>
            </w:r>
          </w:p>
          <w:p w14:paraId="1837BAD4" w14:textId="77777777" w:rsidR="008B2CBB" w:rsidRDefault="008B2CBB">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3.   Interactive element(s) that engages the website user.</w:t>
            </w:r>
          </w:p>
          <w:p w14:paraId="2D0725B1" w14:textId="77777777" w:rsidR="008B2CBB" w:rsidRDefault="008B2CBB">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4.   The system provides an interface that the members can use to </w:t>
            </w:r>
            <w:hyperlink r:id="rId9" w:tooltip="2000 Word List: accept" w:history="1">
              <w:r>
                <w:rPr>
                  <w:rStyle w:val="Hyperlink"/>
                  <w:rFonts w:ascii="Segoe UI" w:hAnsi="Segoe UI" w:cs="Segoe UI"/>
                  <w:color w:val="1D8AC3"/>
                  <w:sz w:val="23"/>
                  <w:szCs w:val="23"/>
                </w:rPr>
                <w:t>accept</w:t>
              </w:r>
            </w:hyperlink>
            <w:r>
              <w:rPr>
                <w:rFonts w:ascii="Segoe UI" w:hAnsi="Segoe UI" w:cs="Segoe UI"/>
                <w:color w:val="212529"/>
                <w:sz w:val="23"/>
                <w:szCs w:val="23"/>
              </w:rPr>
              <w:t> a token in a transaction.</w:t>
            </w:r>
          </w:p>
        </w:tc>
      </w:tr>
    </w:tbl>
    <w:p w14:paraId="6F3AAD25" w14:textId="391146C0" w:rsidR="008B2CBB" w:rsidRDefault="008B2CBB" w:rsidP="008B2CBB"/>
    <w:p w14:paraId="636817F9" w14:textId="62FCD7D6" w:rsidR="008B2CBB" w:rsidRDefault="008B2CBB" w:rsidP="008B2CBB">
      <w:pPr>
        <w:pStyle w:val="Heading2"/>
      </w:pPr>
      <w:bookmarkStart w:id="7" w:name="_Toc65578711"/>
      <w:r>
        <w:t>What are the Website requirements? (using Information Architecture analysis)</w:t>
      </w:r>
      <w:bookmarkEnd w:id="7"/>
    </w:p>
    <w:p w14:paraId="18F12621" w14:textId="77777777" w:rsidR="006C4D4C" w:rsidRPr="006C4D4C" w:rsidRDefault="006C4D4C" w:rsidP="006C4D4C"/>
    <w:p w14:paraId="3253DB57" w14:textId="50229F74" w:rsidR="008B2CBB" w:rsidRDefault="008B2CBB" w:rsidP="008B2CBB">
      <w:pPr>
        <w:pStyle w:val="Heading3"/>
      </w:pPr>
      <w:bookmarkStart w:id="8" w:name="_Toc65578712"/>
      <w:r>
        <w:t>Site Goals</w:t>
      </w:r>
      <w:bookmarkEnd w:id="8"/>
    </w:p>
    <w:p w14:paraId="4ECC7C70" w14:textId="2EB40E50" w:rsidR="00BB1B1F" w:rsidRDefault="00BB1B1F" w:rsidP="008B2CBB">
      <w:r>
        <w:t>The goal of the site is to match up young people with elderly people in a companionship/mentoring relationship that both parties benefit from.</w:t>
      </w:r>
    </w:p>
    <w:p w14:paraId="16A48821" w14:textId="2321EA68" w:rsidR="008B2CBB" w:rsidRDefault="008B2CBB" w:rsidP="008B2CBB">
      <w:pPr>
        <w:pStyle w:val="Heading4"/>
      </w:pPr>
      <w:r>
        <w:t>Mission or purpose of the website.</w:t>
      </w:r>
    </w:p>
    <w:p w14:paraId="672A5213" w14:textId="775B48DE" w:rsidR="008B2CBB" w:rsidRDefault="008B2CBB" w:rsidP="008B2CBB">
      <w:pPr>
        <w:pStyle w:val="Heading4"/>
      </w:pPr>
      <w:r>
        <w:t>Short- and long-term goals.</w:t>
      </w:r>
    </w:p>
    <w:p w14:paraId="0407727A" w14:textId="2D5EFE0F" w:rsidR="00540117" w:rsidRDefault="00540117" w:rsidP="006C4D4C">
      <w:pPr>
        <w:pStyle w:val="ListParagraph"/>
        <w:numPr>
          <w:ilvl w:val="0"/>
          <w:numId w:val="16"/>
        </w:numPr>
      </w:pPr>
      <w:r>
        <w:t>Short term goals of the website are to match up compatible users with each other.</w:t>
      </w:r>
    </w:p>
    <w:p w14:paraId="081922F1" w14:textId="1023F017" w:rsidR="00540117" w:rsidRDefault="00540117" w:rsidP="006C4D4C">
      <w:pPr>
        <w:pStyle w:val="ListParagraph"/>
        <w:numPr>
          <w:ilvl w:val="0"/>
          <w:numId w:val="16"/>
        </w:numPr>
      </w:pPr>
      <w:r>
        <w:t xml:space="preserve">Long term goals are to create long lasting </w:t>
      </w:r>
      <w:r w:rsidR="006C4D4C">
        <w:t>relationships</w:t>
      </w:r>
      <w:r>
        <w:t xml:space="preserve"> that both parties will benefit from.</w:t>
      </w:r>
    </w:p>
    <w:p w14:paraId="4407A7EC" w14:textId="77777777" w:rsidR="00540117" w:rsidRPr="00540117" w:rsidRDefault="00540117" w:rsidP="00540117"/>
    <w:p w14:paraId="3DCD8B8C" w14:textId="4DBE5216" w:rsidR="008B2CBB" w:rsidRDefault="008B2CBB" w:rsidP="008B2CBB">
      <w:pPr>
        <w:pStyle w:val="Heading4"/>
      </w:pPr>
      <w:r>
        <w:t>Intended audiences (a brief overview)</w:t>
      </w:r>
    </w:p>
    <w:p w14:paraId="195FE485" w14:textId="63554043" w:rsidR="006C4D4C" w:rsidRDefault="006C4D4C" w:rsidP="006C4D4C">
      <w:pPr>
        <w:pStyle w:val="ListParagraph"/>
        <w:numPr>
          <w:ilvl w:val="0"/>
          <w:numId w:val="17"/>
        </w:numPr>
      </w:pPr>
      <w:bookmarkStart w:id="9" w:name="_Hlk65591839"/>
      <w:r>
        <w:t>Elderly people from the age of 60 with no close grandchildren that are looking for a grandparent type roll.</w:t>
      </w:r>
    </w:p>
    <w:p w14:paraId="588F36D6" w14:textId="1F678E2A" w:rsidR="006C4D4C" w:rsidRDefault="006C4D4C" w:rsidP="006C4D4C">
      <w:pPr>
        <w:pStyle w:val="ListParagraph"/>
        <w:numPr>
          <w:ilvl w:val="0"/>
          <w:numId w:val="17"/>
        </w:numPr>
      </w:pPr>
      <w:r>
        <w:t>Elderly people looking to mentor younger people in a variety of activities.</w:t>
      </w:r>
    </w:p>
    <w:p w14:paraId="62C5958E" w14:textId="67A855C5" w:rsidR="006C4D4C" w:rsidRDefault="006C4D4C" w:rsidP="006C4D4C">
      <w:pPr>
        <w:pStyle w:val="ListParagraph"/>
        <w:numPr>
          <w:ilvl w:val="0"/>
          <w:numId w:val="17"/>
        </w:numPr>
      </w:pPr>
      <w:bookmarkStart w:id="10" w:name="_Hlk65590824"/>
      <w:r>
        <w:t xml:space="preserve">Preschool aged children to 30s </w:t>
      </w:r>
      <w:bookmarkEnd w:id="10"/>
      <w:r>
        <w:t>looking for a surrogate grandparent.</w:t>
      </w:r>
    </w:p>
    <w:p w14:paraId="55712552" w14:textId="33C6C243" w:rsidR="006C4D4C" w:rsidRPr="006C4D4C" w:rsidRDefault="006C4D4C" w:rsidP="006C4D4C">
      <w:pPr>
        <w:pStyle w:val="ListParagraph"/>
        <w:numPr>
          <w:ilvl w:val="0"/>
          <w:numId w:val="17"/>
        </w:numPr>
      </w:pPr>
      <w:r>
        <w:t xml:space="preserve">Preschool aged children to 30s looking for a mentor to learn from. </w:t>
      </w:r>
    </w:p>
    <w:bookmarkEnd w:id="9"/>
    <w:p w14:paraId="0DA676E6" w14:textId="77777777" w:rsidR="00D43983" w:rsidRDefault="008B2CBB" w:rsidP="008B2CBB">
      <w:pPr>
        <w:pStyle w:val="Heading4"/>
      </w:pPr>
      <w:r>
        <w:t>Why will people come to the website?</w:t>
      </w:r>
    </w:p>
    <w:p w14:paraId="716F3CB3" w14:textId="7D26D43E" w:rsidR="008B2CBB" w:rsidRDefault="00D43983" w:rsidP="00D43983">
      <w:r>
        <w:t xml:space="preserve">To apply to be matched up with a companion. </w:t>
      </w:r>
      <w:r w:rsidR="008B2CBB">
        <w:br/>
      </w:r>
    </w:p>
    <w:p w14:paraId="26EBE0D9" w14:textId="2EF95D92" w:rsidR="008B2CBB" w:rsidRDefault="008B2CBB" w:rsidP="008B2CBB">
      <w:pPr>
        <w:pStyle w:val="Heading3"/>
      </w:pPr>
      <w:bookmarkStart w:id="11" w:name="_Toc65578713"/>
      <w:r>
        <w:t xml:space="preserve">Define the </w:t>
      </w:r>
      <w:r w:rsidR="00C9153A">
        <w:t>User experience</w:t>
      </w:r>
      <w:bookmarkEnd w:id="11"/>
    </w:p>
    <w:p w14:paraId="2F877245" w14:textId="170E3E8B" w:rsidR="00C9153A" w:rsidRDefault="008E184B" w:rsidP="00C9153A">
      <w:r>
        <w:t xml:space="preserve">Upon registering an account, each user will be given a ‘token’. For charities they can use this ‘token’ to register a service. For beneficiaries this ‘token’ will be used to apply for a match. </w:t>
      </w:r>
    </w:p>
    <w:p w14:paraId="2E5B0A6D" w14:textId="4A0BA674" w:rsidR="00C9153A" w:rsidRDefault="00C9153A" w:rsidP="00C9153A">
      <w:pPr>
        <w:pStyle w:val="Heading4"/>
      </w:pPr>
      <w:r>
        <w:t xml:space="preserve">The Audience </w:t>
      </w:r>
    </w:p>
    <w:p w14:paraId="3BFD8CD4" w14:textId="1E0FD452" w:rsidR="00C9153A" w:rsidRDefault="00C9153A" w:rsidP="00731EA2"/>
    <w:p w14:paraId="300AA033" w14:textId="18BD7512" w:rsidR="00731EA2" w:rsidRDefault="00731EA2" w:rsidP="00731EA2">
      <w:pPr>
        <w:pStyle w:val="ListParagraph"/>
        <w:numPr>
          <w:ilvl w:val="0"/>
          <w:numId w:val="18"/>
        </w:numPr>
      </w:pPr>
      <w:r>
        <w:t>Organizers of the charity group who will match up the users.</w:t>
      </w:r>
    </w:p>
    <w:p w14:paraId="2FF61399" w14:textId="77777777" w:rsidR="00731EA2" w:rsidRDefault="00731EA2" w:rsidP="00731EA2">
      <w:pPr>
        <w:pStyle w:val="ListParagraph"/>
        <w:numPr>
          <w:ilvl w:val="0"/>
          <w:numId w:val="18"/>
        </w:numPr>
      </w:pPr>
      <w:r>
        <w:t>Elderly people from the age of 60 with no close grandchildren that are looking for a grandparent type roll.</w:t>
      </w:r>
    </w:p>
    <w:p w14:paraId="0E5AA61B" w14:textId="77777777" w:rsidR="00731EA2" w:rsidRDefault="00731EA2" w:rsidP="00731EA2">
      <w:pPr>
        <w:pStyle w:val="ListParagraph"/>
        <w:numPr>
          <w:ilvl w:val="0"/>
          <w:numId w:val="18"/>
        </w:numPr>
      </w:pPr>
      <w:r>
        <w:t>Elderly people looking to mentor younger people in a variety of activities.</w:t>
      </w:r>
    </w:p>
    <w:p w14:paraId="46A32543" w14:textId="77777777" w:rsidR="00731EA2" w:rsidRDefault="00731EA2" w:rsidP="00731EA2">
      <w:pPr>
        <w:pStyle w:val="ListParagraph"/>
        <w:numPr>
          <w:ilvl w:val="0"/>
          <w:numId w:val="18"/>
        </w:numPr>
      </w:pPr>
      <w:r>
        <w:t>Preschool aged children to 30s looking for a surrogate grandparent.</w:t>
      </w:r>
    </w:p>
    <w:p w14:paraId="37410284" w14:textId="68392B53" w:rsidR="00731EA2" w:rsidRPr="00731EA2" w:rsidRDefault="00731EA2" w:rsidP="00731EA2">
      <w:pPr>
        <w:pStyle w:val="ListParagraph"/>
        <w:numPr>
          <w:ilvl w:val="0"/>
          <w:numId w:val="18"/>
        </w:numPr>
      </w:pPr>
      <w:r>
        <w:lastRenderedPageBreak/>
        <w:t xml:space="preserve">Preschool aged children to 30s looking for a mentor to learn from. </w:t>
      </w:r>
    </w:p>
    <w:p w14:paraId="7C3DCCFD" w14:textId="5DA1AA51" w:rsidR="00C9153A" w:rsidRDefault="00C9153A" w:rsidP="00C9153A">
      <w:pPr>
        <w:pStyle w:val="Heading5"/>
      </w:pPr>
    </w:p>
    <w:p w14:paraId="098FCF18" w14:textId="3485179F" w:rsidR="00C9153A" w:rsidRDefault="00C9153A" w:rsidP="00C9153A">
      <w:pPr>
        <w:pStyle w:val="Heading4"/>
      </w:pPr>
      <w:r>
        <w:t xml:space="preserve">Scenarios and Personas </w:t>
      </w:r>
    </w:p>
    <w:p w14:paraId="70E80766" w14:textId="10B02AC0" w:rsidR="00C9153A" w:rsidRDefault="00C9153A" w:rsidP="00C9153A">
      <w:r>
        <w:t>Write 3 to 4 short scenarios that describe how the website is going to used. Write “grungy” persona descriptions.</w:t>
      </w:r>
    </w:p>
    <w:p w14:paraId="5164C9C3" w14:textId="7810B041" w:rsidR="00B404B0" w:rsidRDefault="00B404B0" w:rsidP="00B404B0">
      <w:pPr>
        <w:pStyle w:val="ListParagraph"/>
        <w:numPr>
          <w:ilvl w:val="0"/>
          <w:numId w:val="19"/>
        </w:numPr>
      </w:pPr>
      <w:r>
        <w:t xml:space="preserve">Ethel Beavers: </w:t>
      </w:r>
    </w:p>
    <w:p w14:paraId="072D4A47" w14:textId="64D4769E" w:rsidR="00B404B0" w:rsidRDefault="00B404B0" w:rsidP="00B404B0">
      <w:pPr>
        <w:pStyle w:val="ListParagraph"/>
        <w:numPr>
          <w:ilvl w:val="1"/>
          <w:numId w:val="19"/>
        </w:numPr>
      </w:pPr>
      <w:r>
        <w:t>69-Year-old widow.</w:t>
      </w:r>
    </w:p>
    <w:p w14:paraId="53EF435B" w14:textId="2E469525" w:rsidR="00B404B0" w:rsidRDefault="00B404B0" w:rsidP="00B404B0">
      <w:pPr>
        <w:pStyle w:val="ListParagraph"/>
        <w:numPr>
          <w:ilvl w:val="1"/>
          <w:numId w:val="19"/>
        </w:numPr>
      </w:pPr>
      <w:r>
        <w:t>Lives alone in a four-bedroom house.</w:t>
      </w:r>
    </w:p>
    <w:p w14:paraId="60731FED" w14:textId="1E69AD14" w:rsidR="00B404B0" w:rsidRDefault="00B404B0" w:rsidP="00B404B0">
      <w:pPr>
        <w:pStyle w:val="ListParagraph"/>
        <w:numPr>
          <w:ilvl w:val="1"/>
          <w:numId w:val="19"/>
        </w:numPr>
      </w:pPr>
      <w:r>
        <w:t>Likes to knit, crochet, do jigsaw puzzles.</w:t>
      </w:r>
    </w:p>
    <w:p w14:paraId="57219A93" w14:textId="4C0BFE3B" w:rsidR="00B404B0" w:rsidRDefault="00B404B0" w:rsidP="00B404B0">
      <w:pPr>
        <w:pStyle w:val="ListParagraph"/>
        <w:numPr>
          <w:ilvl w:val="1"/>
          <w:numId w:val="19"/>
        </w:numPr>
      </w:pPr>
      <w:r>
        <w:t>Used to be a nurse.</w:t>
      </w:r>
    </w:p>
    <w:p w14:paraId="07701C2C" w14:textId="292AD55C" w:rsidR="00B404B0" w:rsidRDefault="000F57CC" w:rsidP="00B404B0">
      <w:pPr>
        <w:pStyle w:val="ListParagraph"/>
        <w:numPr>
          <w:ilvl w:val="1"/>
          <w:numId w:val="19"/>
        </w:numPr>
      </w:pPr>
      <w:r>
        <w:t>Would like to mentor someone in the art of knitting and crochet.</w:t>
      </w:r>
    </w:p>
    <w:p w14:paraId="6B47F772" w14:textId="6C7CB520" w:rsidR="000F57CC" w:rsidRDefault="000F57CC" w:rsidP="00B404B0">
      <w:pPr>
        <w:pStyle w:val="ListParagraph"/>
        <w:numPr>
          <w:ilvl w:val="1"/>
          <w:numId w:val="19"/>
        </w:numPr>
      </w:pPr>
      <w:r>
        <w:t xml:space="preserve">Is available every day of the week, except for Thursday evenings when she plays bowls. </w:t>
      </w:r>
    </w:p>
    <w:p w14:paraId="073D7EBF" w14:textId="77777777" w:rsidR="000F57CC" w:rsidRDefault="000F57CC" w:rsidP="000F57CC">
      <w:pPr>
        <w:pStyle w:val="ListParagraph"/>
        <w:ind w:left="1440"/>
      </w:pPr>
    </w:p>
    <w:p w14:paraId="178666C2" w14:textId="155E1F84" w:rsidR="000F57CC" w:rsidRDefault="000F57CC" w:rsidP="000F57CC">
      <w:pPr>
        <w:pStyle w:val="ListParagraph"/>
        <w:numPr>
          <w:ilvl w:val="0"/>
          <w:numId w:val="19"/>
        </w:numPr>
      </w:pPr>
      <w:r>
        <w:t>Wallace Wellington:</w:t>
      </w:r>
    </w:p>
    <w:p w14:paraId="60746612" w14:textId="3BDE7384" w:rsidR="000F57CC" w:rsidRDefault="000F57CC" w:rsidP="000F57CC">
      <w:pPr>
        <w:pStyle w:val="ListParagraph"/>
        <w:numPr>
          <w:ilvl w:val="1"/>
          <w:numId w:val="19"/>
        </w:numPr>
      </w:pPr>
      <w:r>
        <w:t>86-year-old widower.</w:t>
      </w:r>
    </w:p>
    <w:p w14:paraId="0627E4C6" w14:textId="1DF39764" w:rsidR="000F57CC" w:rsidRDefault="000F57CC" w:rsidP="000F57CC">
      <w:pPr>
        <w:pStyle w:val="ListParagraph"/>
        <w:numPr>
          <w:ilvl w:val="1"/>
          <w:numId w:val="19"/>
        </w:numPr>
      </w:pPr>
      <w:r>
        <w:t xml:space="preserve">All his siblings and friends have passed away. </w:t>
      </w:r>
    </w:p>
    <w:p w14:paraId="5420CA20" w14:textId="029C63DC" w:rsidR="000F57CC" w:rsidRDefault="000F57CC" w:rsidP="000F57CC">
      <w:pPr>
        <w:pStyle w:val="ListParagraph"/>
        <w:numPr>
          <w:ilvl w:val="1"/>
          <w:numId w:val="19"/>
        </w:numPr>
      </w:pPr>
      <w:r>
        <w:t xml:space="preserve">Has not heard from his grandchildren since his wife passed away and they asked for their inheritance. </w:t>
      </w:r>
    </w:p>
    <w:p w14:paraId="75A50F5F" w14:textId="3C783D36" w:rsidR="000F57CC" w:rsidRDefault="000F57CC" w:rsidP="000F57CC">
      <w:pPr>
        <w:pStyle w:val="ListParagraph"/>
        <w:numPr>
          <w:ilvl w:val="1"/>
          <w:numId w:val="19"/>
        </w:numPr>
      </w:pPr>
      <w:r>
        <w:t xml:space="preserve">Currently resides at Summerset Retirement Village, dislikes the food and company provided there. </w:t>
      </w:r>
    </w:p>
    <w:p w14:paraId="0AA06966" w14:textId="6C0F8BA3" w:rsidR="000F57CC" w:rsidRDefault="00BF28E8" w:rsidP="000F57CC">
      <w:pPr>
        <w:pStyle w:val="ListParagraph"/>
        <w:numPr>
          <w:ilvl w:val="1"/>
          <w:numId w:val="19"/>
        </w:numPr>
      </w:pPr>
      <w:r>
        <w:t xml:space="preserve">Would like to find a young lad to tell old war stories too and get up to some mischief. </w:t>
      </w:r>
    </w:p>
    <w:p w14:paraId="2B6CEC6B" w14:textId="77777777" w:rsidR="004E32FD" w:rsidRDefault="004E32FD" w:rsidP="004E32FD">
      <w:pPr>
        <w:pStyle w:val="ListParagraph"/>
        <w:ind w:left="1440"/>
      </w:pPr>
    </w:p>
    <w:p w14:paraId="6CF0C702" w14:textId="2CDCEF45" w:rsidR="004E32FD" w:rsidRDefault="00E941ED" w:rsidP="004E32FD">
      <w:pPr>
        <w:pStyle w:val="ListParagraph"/>
        <w:numPr>
          <w:ilvl w:val="0"/>
          <w:numId w:val="19"/>
        </w:numPr>
      </w:pPr>
      <w:r>
        <w:t>Charlie Addington:</w:t>
      </w:r>
    </w:p>
    <w:p w14:paraId="32D406AE" w14:textId="26E68DA0" w:rsidR="00E941ED" w:rsidRDefault="00E941ED" w:rsidP="00E941ED">
      <w:pPr>
        <w:pStyle w:val="ListParagraph"/>
        <w:numPr>
          <w:ilvl w:val="1"/>
          <w:numId w:val="19"/>
        </w:numPr>
      </w:pPr>
      <w:r>
        <w:t>12-year-old boy.</w:t>
      </w:r>
    </w:p>
    <w:p w14:paraId="75D40385" w14:textId="54895918" w:rsidR="0086327E" w:rsidRDefault="0086327E" w:rsidP="00E941ED">
      <w:pPr>
        <w:pStyle w:val="ListParagraph"/>
        <w:numPr>
          <w:ilvl w:val="1"/>
          <w:numId w:val="19"/>
        </w:numPr>
      </w:pPr>
      <w:r>
        <w:t>Only child.</w:t>
      </w:r>
    </w:p>
    <w:p w14:paraId="668ABA9E" w14:textId="567966E1" w:rsidR="00E941ED" w:rsidRDefault="00E941ED" w:rsidP="00E941ED">
      <w:pPr>
        <w:pStyle w:val="ListParagraph"/>
        <w:numPr>
          <w:ilvl w:val="1"/>
          <w:numId w:val="19"/>
        </w:numPr>
      </w:pPr>
      <w:r>
        <w:t>Lives with single mother.</w:t>
      </w:r>
    </w:p>
    <w:p w14:paraId="0A6CAAD2" w14:textId="0416C59C" w:rsidR="00E941ED" w:rsidRDefault="00E941ED" w:rsidP="00E941ED">
      <w:pPr>
        <w:pStyle w:val="ListParagraph"/>
        <w:numPr>
          <w:ilvl w:val="1"/>
          <w:numId w:val="19"/>
        </w:numPr>
      </w:pPr>
      <w:r>
        <w:t>Does not have a father or grandparents.</w:t>
      </w:r>
    </w:p>
    <w:p w14:paraId="6E4578B1" w14:textId="40998057" w:rsidR="00E941ED" w:rsidRDefault="00E941ED" w:rsidP="00E941ED">
      <w:pPr>
        <w:pStyle w:val="ListParagraph"/>
        <w:numPr>
          <w:ilvl w:val="1"/>
          <w:numId w:val="19"/>
        </w:numPr>
      </w:pPr>
      <w:r>
        <w:t>Wants to learn how to do carpentry.</w:t>
      </w:r>
    </w:p>
    <w:p w14:paraId="5BDD5E59" w14:textId="46CB688F" w:rsidR="00E941ED" w:rsidRDefault="00E941ED" w:rsidP="00E941ED">
      <w:pPr>
        <w:pStyle w:val="ListParagraph"/>
        <w:numPr>
          <w:ilvl w:val="1"/>
          <w:numId w:val="19"/>
        </w:numPr>
      </w:pPr>
      <w:r>
        <w:t>Looking for someone to provide mentorship.</w:t>
      </w:r>
    </w:p>
    <w:p w14:paraId="04771CC1" w14:textId="77777777" w:rsidR="0086327E" w:rsidRDefault="0086327E" w:rsidP="0086327E">
      <w:pPr>
        <w:pStyle w:val="ListParagraph"/>
        <w:ind w:left="1440"/>
      </w:pPr>
    </w:p>
    <w:p w14:paraId="52CE2208" w14:textId="6896D3AE" w:rsidR="00E941ED" w:rsidRDefault="00E941ED" w:rsidP="00E941ED">
      <w:pPr>
        <w:pStyle w:val="ListParagraph"/>
        <w:numPr>
          <w:ilvl w:val="0"/>
          <w:numId w:val="19"/>
        </w:numPr>
      </w:pPr>
      <w:r>
        <w:t xml:space="preserve">Lizzy Flemming </w:t>
      </w:r>
    </w:p>
    <w:p w14:paraId="7D43A38F" w14:textId="726488E1" w:rsidR="0086327E" w:rsidRDefault="0086327E" w:rsidP="0086327E">
      <w:pPr>
        <w:pStyle w:val="ListParagraph"/>
        <w:numPr>
          <w:ilvl w:val="1"/>
          <w:numId w:val="19"/>
        </w:numPr>
      </w:pPr>
      <w:r>
        <w:t>11-year-old girl.</w:t>
      </w:r>
    </w:p>
    <w:p w14:paraId="4A26358A" w14:textId="1BAB8024" w:rsidR="0086327E" w:rsidRDefault="0086327E" w:rsidP="0086327E">
      <w:pPr>
        <w:pStyle w:val="ListParagraph"/>
        <w:numPr>
          <w:ilvl w:val="1"/>
          <w:numId w:val="19"/>
        </w:numPr>
      </w:pPr>
      <w:r>
        <w:t xml:space="preserve">Eldest of 5 children </w:t>
      </w:r>
    </w:p>
    <w:p w14:paraId="1D5FB135" w14:textId="59CC25D0" w:rsidR="0086327E" w:rsidRDefault="0086327E" w:rsidP="0086327E">
      <w:pPr>
        <w:pStyle w:val="ListParagraph"/>
        <w:numPr>
          <w:ilvl w:val="1"/>
          <w:numId w:val="19"/>
        </w:numPr>
      </w:pPr>
      <w:r>
        <w:t>Mother and father work fulltime.</w:t>
      </w:r>
    </w:p>
    <w:p w14:paraId="07D374E8" w14:textId="6524272E" w:rsidR="0086327E" w:rsidRDefault="0086327E" w:rsidP="0086327E">
      <w:pPr>
        <w:pStyle w:val="ListParagraph"/>
        <w:numPr>
          <w:ilvl w:val="1"/>
          <w:numId w:val="19"/>
        </w:numPr>
      </w:pPr>
      <w:r>
        <w:t>Spends time after school helping look after younger siblings.</w:t>
      </w:r>
    </w:p>
    <w:p w14:paraId="00F41E43" w14:textId="15E422CA" w:rsidR="0086327E" w:rsidRDefault="0086327E" w:rsidP="0086327E">
      <w:pPr>
        <w:pStyle w:val="ListParagraph"/>
        <w:numPr>
          <w:ilvl w:val="1"/>
          <w:numId w:val="19"/>
        </w:numPr>
      </w:pPr>
      <w:r>
        <w:t>Would like to learn how to do cross stitch.</w:t>
      </w:r>
    </w:p>
    <w:p w14:paraId="6C176D61" w14:textId="77777777" w:rsidR="0086327E" w:rsidRDefault="0086327E" w:rsidP="0086327E">
      <w:pPr>
        <w:pStyle w:val="ListParagraph"/>
        <w:ind w:left="1440"/>
      </w:pPr>
    </w:p>
    <w:p w14:paraId="1FC004D2" w14:textId="77777777" w:rsidR="00C9153A" w:rsidRPr="00C9153A" w:rsidRDefault="00C9153A" w:rsidP="00C9153A"/>
    <w:p w14:paraId="7D9DAE2C" w14:textId="50D73393" w:rsidR="00C9153A" w:rsidRDefault="00C9153A" w:rsidP="00C9153A">
      <w:pPr>
        <w:pStyle w:val="Heading4"/>
      </w:pPr>
      <w:r>
        <w:lastRenderedPageBreak/>
        <w:t>Competitive Analysis</w:t>
      </w:r>
    </w:p>
    <w:p w14:paraId="6AE27DF8" w14:textId="77777777" w:rsidR="00284AB9" w:rsidRPr="00284AB9" w:rsidRDefault="00284AB9" w:rsidP="00284AB9"/>
    <w:p w14:paraId="13F376A1" w14:textId="5AEED95E" w:rsidR="00B40665" w:rsidRDefault="00B40665" w:rsidP="00B40665">
      <w:pPr>
        <w:pStyle w:val="ListParagraph"/>
        <w:numPr>
          <w:ilvl w:val="0"/>
          <w:numId w:val="21"/>
        </w:numPr>
      </w:pPr>
      <w:r>
        <w:t xml:space="preserve">GrandFriends: </w:t>
      </w:r>
      <w:hyperlink r:id="rId10" w:history="1">
        <w:r w:rsidRPr="00EF77DB">
          <w:rPr>
            <w:rStyle w:val="Hyperlink"/>
          </w:rPr>
          <w:t>https://www.grandfriends.nz/</w:t>
        </w:r>
      </w:hyperlink>
    </w:p>
    <w:p w14:paraId="6EDD3EF8" w14:textId="77777777" w:rsidR="00C34510" w:rsidRDefault="00B40665" w:rsidP="00B40665">
      <w:pPr>
        <w:pStyle w:val="ListParagraph"/>
        <w:numPr>
          <w:ilvl w:val="1"/>
          <w:numId w:val="21"/>
        </w:numPr>
      </w:pPr>
      <w:r>
        <w:t>Front page</w:t>
      </w:r>
      <w:r w:rsidR="00C34510">
        <w:t>:</w:t>
      </w:r>
    </w:p>
    <w:p w14:paraId="2938A4E7" w14:textId="2E960A20" w:rsidR="00B40665" w:rsidRDefault="00B40665" w:rsidP="00C34510">
      <w:pPr>
        <w:pStyle w:val="ListParagraph"/>
        <w:numPr>
          <w:ilvl w:val="2"/>
          <w:numId w:val="22"/>
        </w:numPr>
      </w:pPr>
      <w:r>
        <w:t xml:space="preserve"> </w:t>
      </w:r>
      <w:r w:rsidR="00C34510">
        <w:t>H</w:t>
      </w:r>
      <w:r>
        <w:t xml:space="preserve">as a nice </w:t>
      </w:r>
      <w:r w:rsidRPr="00C34510">
        <w:rPr>
          <w:lang w:val="en-NZ"/>
        </w:rPr>
        <w:t>colour</w:t>
      </w:r>
      <w:r>
        <w:t xml:space="preserve"> scheme, heading, subheading and </w:t>
      </w:r>
      <w:proofErr w:type="gramStart"/>
      <w:r>
        <w:t>slogan.</w:t>
      </w:r>
      <w:proofErr w:type="gramEnd"/>
    </w:p>
    <w:p w14:paraId="0A590134" w14:textId="50943D74" w:rsidR="00B40665" w:rsidRDefault="00B40665" w:rsidP="00C34510">
      <w:pPr>
        <w:pStyle w:val="ListParagraph"/>
        <w:numPr>
          <w:ilvl w:val="2"/>
          <w:numId w:val="22"/>
        </w:numPr>
      </w:pPr>
      <w:r>
        <w:t>Nav bar with; Home, About Us, News, Meet &amp; Match, Get Involved, Contact Us(highlighted).</w:t>
      </w:r>
    </w:p>
    <w:p w14:paraId="3254E245" w14:textId="32561C1E" w:rsidR="00B40665" w:rsidRDefault="00C34510" w:rsidP="00C34510">
      <w:pPr>
        <w:pStyle w:val="ListParagraph"/>
        <w:numPr>
          <w:ilvl w:val="2"/>
          <w:numId w:val="22"/>
        </w:numPr>
      </w:pPr>
      <w:r>
        <w:t>At top of page there is a link to donate to the charity.</w:t>
      </w:r>
    </w:p>
    <w:p w14:paraId="1B901AE1" w14:textId="5777DCC4" w:rsidR="00C34510" w:rsidRDefault="00C34510" w:rsidP="00C34510">
      <w:pPr>
        <w:pStyle w:val="ListParagraph"/>
        <w:numPr>
          <w:ilvl w:val="2"/>
          <w:numId w:val="22"/>
        </w:numPr>
      </w:pPr>
      <w:r>
        <w:t xml:space="preserve">Scroll down to a welcome title and introduction to what the charity is about. </w:t>
      </w:r>
    </w:p>
    <w:p w14:paraId="1ED99761" w14:textId="5EDF9931" w:rsidR="00C34510" w:rsidRDefault="00C34510" w:rsidP="00C34510">
      <w:pPr>
        <w:pStyle w:val="ListParagraph"/>
        <w:numPr>
          <w:ilvl w:val="2"/>
          <w:numId w:val="22"/>
        </w:numPr>
      </w:pPr>
      <w:r>
        <w:t>Video introducing some of the participants and their experience with the charity.</w:t>
      </w:r>
    </w:p>
    <w:p w14:paraId="765225F8" w14:textId="2615E5F3" w:rsidR="00C34510" w:rsidRDefault="00C34510" w:rsidP="00C34510">
      <w:pPr>
        <w:pStyle w:val="ListParagraph"/>
        <w:numPr>
          <w:ilvl w:val="2"/>
          <w:numId w:val="22"/>
        </w:numPr>
      </w:pPr>
      <w:r>
        <w:t xml:space="preserve">Explanation on how GrandFriends works. </w:t>
      </w:r>
    </w:p>
    <w:p w14:paraId="48C20FA5" w14:textId="340A3B82" w:rsidR="00C34510" w:rsidRDefault="00C34510" w:rsidP="00C34510">
      <w:pPr>
        <w:pStyle w:val="ListParagraph"/>
        <w:numPr>
          <w:ilvl w:val="2"/>
          <w:numId w:val="22"/>
        </w:numPr>
      </w:pPr>
      <w:r>
        <w:t xml:space="preserve">Testament from participant. </w:t>
      </w:r>
    </w:p>
    <w:p w14:paraId="32CD4F1A" w14:textId="2CD311B1" w:rsidR="00C34510" w:rsidRDefault="00C34510" w:rsidP="00B40665">
      <w:pPr>
        <w:pStyle w:val="ListParagraph"/>
        <w:numPr>
          <w:ilvl w:val="1"/>
          <w:numId w:val="21"/>
        </w:numPr>
      </w:pPr>
      <w:r>
        <w:t>Contact Us Page:</w:t>
      </w:r>
    </w:p>
    <w:p w14:paraId="60D1E100" w14:textId="168F03F1" w:rsidR="00C34510" w:rsidRDefault="005F05E1" w:rsidP="00C34510">
      <w:pPr>
        <w:pStyle w:val="ListParagraph"/>
        <w:numPr>
          <w:ilvl w:val="2"/>
          <w:numId w:val="21"/>
        </w:numPr>
      </w:pPr>
      <w:r>
        <w:t xml:space="preserve">Title: Ways to </w:t>
      </w:r>
      <w:r w:rsidR="001C37B7">
        <w:t>Contact</w:t>
      </w:r>
      <w:r>
        <w:t xml:space="preserve"> Us</w:t>
      </w:r>
    </w:p>
    <w:p w14:paraId="1F96FF70" w14:textId="0750086F" w:rsidR="001C37B7" w:rsidRDefault="001C37B7" w:rsidP="00C34510">
      <w:pPr>
        <w:pStyle w:val="ListParagraph"/>
        <w:numPr>
          <w:ilvl w:val="2"/>
          <w:numId w:val="21"/>
        </w:numPr>
      </w:pPr>
      <w:r>
        <w:t>Phone number, email address, ‘message form’ and subtitle</w:t>
      </w:r>
    </w:p>
    <w:p w14:paraId="50941FD8" w14:textId="71F00819" w:rsidR="00284AB9" w:rsidRDefault="001C37B7" w:rsidP="00284AB9">
      <w:pPr>
        <w:pStyle w:val="ListParagraph"/>
        <w:numPr>
          <w:ilvl w:val="2"/>
          <w:numId w:val="21"/>
        </w:numPr>
      </w:pPr>
      <w:r>
        <w:t>Message form with first and last name, email address, and message inputs as well as ‘send’ and ‘reset’ buttons.</w:t>
      </w:r>
    </w:p>
    <w:p w14:paraId="407C387A" w14:textId="6C27BE31" w:rsidR="00284AB9" w:rsidRDefault="00284AB9" w:rsidP="00284AB9">
      <w:pPr>
        <w:pStyle w:val="ListParagraph"/>
        <w:numPr>
          <w:ilvl w:val="1"/>
          <w:numId w:val="21"/>
        </w:numPr>
      </w:pPr>
      <w:r>
        <w:t>Join Us page:</w:t>
      </w:r>
    </w:p>
    <w:p w14:paraId="5D5D22C4" w14:textId="1A04049F" w:rsidR="00284AB9" w:rsidRDefault="00284AB9" w:rsidP="00284AB9">
      <w:pPr>
        <w:pStyle w:val="ListParagraph"/>
        <w:numPr>
          <w:ilvl w:val="2"/>
          <w:numId w:val="21"/>
        </w:numPr>
      </w:pPr>
      <w:r>
        <w:t>Has steps on how to apply to join.</w:t>
      </w:r>
    </w:p>
    <w:p w14:paraId="27321564" w14:textId="38321D8F" w:rsidR="00284AB9" w:rsidRDefault="00284AB9" w:rsidP="00284AB9">
      <w:pPr>
        <w:pStyle w:val="ListParagraph"/>
        <w:numPr>
          <w:ilvl w:val="2"/>
          <w:numId w:val="21"/>
        </w:numPr>
      </w:pPr>
      <w:r>
        <w:t xml:space="preserve">Informs of vetting processes that need to occur before someone is accepted. </w:t>
      </w:r>
    </w:p>
    <w:p w14:paraId="4AABB018" w14:textId="17364DC5" w:rsidR="00284AB9" w:rsidRDefault="00284AB9" w:rsidP="00284AB9">
      <w:pPr>
        <w:pStyle w:val="ListParagraph"/>
        <w:numPr>
          <w:ilvl w:val="1"/>
          <w:numId w:val="21"/>
        </w:numPr>
      </w:pPr>
      <w:r>
        <w:t>Meet &amp; Match Page:</w:t>
      </w:r>
    </w:p>
    <w:p w14:paraId="067AB64D" w14:textId="40CD5041" w:rsidR="00284AB9" w:rsidRDefault="0062789B" w:rsidP="00284AB9">
      <w:pPr>
        <w:pStyle w:val="ListParagraph"/>
        <w:numPr>
          <w:ilvl w:val="2"/>
          <w:numId w:val="21"/>
        </w:numPr>
      </w:pPr>
      <w:r>
        <w:t>Displays a map of NZ with locations of locations of meet up locations and locations of other participants (needs a key showing difference between the two though).</w:t>
      </w:r>
    </w:p>
    <w:p w14:paraId="062B50A2" w14:textId="7A091C14" w:rsidR="0062789B" w:rsidRDefault="0062789B" w:rsidP="00284AB9">
      <w:pPr>
        <w:pStyle w:val="ListParagraph"/>
        <w:numPr>
          <w:ilvl w:val="2"/>
          <w:numId w:val="21"/>
        </w:numPr>
      </w:pPr>
      <w:r>
        <w:t>Option to search by region.</w:t>
      </w:r>
    </w:p>
    <w:p w14:paraId="4A871DC1" w14:textId="4C89D9DF" w:rsidR="0062789B" w:rsidRDefault="0062789B" w:rsidP="0062789B">
      <w:pPr>
        <w:pStyle w:val="ListParagraph"/>
        <w:numPr>
          <w:ilvl w:val="1"/>
          <w:numId w:val="21"/>
        </w:numPr>
      </w:pPr>
      <w:r>
        <w:t xml:space="preserve">Get Involved Page: </w:t>
      </w:r>
    </w:p>
    <w:p w14:paraId="0134D513" w14:textId="0CF16632" w:rsidR="0062789B" w:rsidRDefault="00802B94" w:rsidP="00284AB9">
      <w:pPr>
        <w:pStyle w:val="ListParagraph"/>
        <w:numPr>
          <w:ilvl w:val="2"/>
          <w:numId w:val="21"/>
        </w:numPr>
      </w:pPr>
      <w:r>
        <w:t>Details on how to donate.</w:t>
      </w:r>
    </w:p>
    <w:p w14:paraId="5D20B866" w14:textId="20E797B7" w:rsidR="00802B94" w:rsidRDefault="00802B94" w:rsidP="00284AB9">
      <w:pPr>
        <w:pStyle w:val="ListParagraph"/>
        <w:numPr>
          <w:ilvl w:val="2"/>
          <w:numId w:val="21"/>
        </w:numPr>
      </w:pPr>
      <w:r>
        <w:t>Links for signing up to volunteer.</w:t>
      </w:r>
    </w:p>
    <w:p w14:paraId="5C5AD3BD" w14:textId="7844CA62" w:rsidR="00802B94" w:rsidRDefault="00802B94" w:rsidP="00802B94">
      <w:pPr>
        <w:pStyle w:val="ListParagraph"/>
        <w:numPr>
          <w:ilvl w:val="1"/>
          <w:numId w:val="21"/>
        </w:numPr>
      </w:pPr>
      <w:r>
        <w:t>Cons:</w:t>
      </w:r>
    </w:p>
    <w:p w14:paraId="122B90DA" w14:textId="2BF92A2C" w:rsidR="00802B94" w:rsidRDefault="00802B94" w:rsidP="00802B94">
      <w:pPr>
        <w:pStyle w:val="ListParagraph"/>
        <w:numPr>
          <w:ilvl w:val="2"/>
          <w:numId w:val="21"/>
        </w:numPr>
      </w:pPr>
      <w:r>
        <w:t>One of the only cons about this website is the need to scroll all the way to the top of the age to get to the navigation bar.</w:t>
      </w:r>
    </w:p>
    <w:p w14:paraId="22CE7D16" w14:textId="10D3A1EC" w:rsidR="007360E5" w:rsidRDefault="007360E5" w:rsidP="007360E5">
      <w:r>
        <w:rPr>
          <w:noProof/>
        </w:rPr>
        <w:drawing>
          <wp:anchor distT="0" distB="0" distL="114300" distR="114300" simplePos="0" relativeHeight="251658240" behindDoc="0" locked="0" layoutInCell="1" allowOverlap="1" wp14:anchorId="6260C9B7" wp14:editId="0F52AA3B">
            <wp:simplePos x="0" y="0"/>
            <wp:positionH relativeFrom="column">
              <wp:posOffset>1369004</wp:posOffset>
            </wp:positionH>
            <wp:positionV relativeFrom="paragraph">
              <wp:posOffset>106459</wp:posOffset>
            </wp:positionV>
            <wp:extent cx="2819928" cy="1383527"/>
            <wp:effectExtent l="0" t="0" r="0" b="7620"/>
            <wp:wrapNone/>
            <wp:docPr id="1" name="Picture 1" descr="Graphical user interface, text&#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a:extLst>
                        <a:ext uri="{C183D7F6-B498-43B3-948B-1728B52AA6E4}">
                          <adec:decorative xmlns:adec="http://schemas.microsoft.com/office/drawing/2017/decorative" val="0"/>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19928" cy="1383527"/>
                    </a:xfrm>
                    <a:prstGeom prst="rect">
                      <a:avLst/>
                    </a:prstGeom>
                  </pic:spPr>
                </pic:pic>
              </a:graphicData>
            </a:graphic>
            <wp14:sizeRelH relativeFrom="page">
              <wp14:pctWidth>0</wp14:pctWidth>
            </wp14:sizeRelH>
            <wp14:sizeRelV relativeFrom="page">
              <wp14:pctHeight>0</wp14:pctHeight>
            </wp14:sizeRelV>
          </wp:anchor>
        </w:drawing>
      </w:r>
    </w:p>
    <w:p w14:paraId="44BA4E93" w14:textId="77777777" w:rsidR="00802B94" w:rsidRDefault="00802B94" w:rsidP="00802B94">
      <w:pPr>
        <w:pStyle w:val="ListParagraph"/>
        <w:ind w:left="1440"/>
      </w:pPr>
    </w:p>
    <w:p w14:paraId="1EA56C3D" w14:textId="77777777" w:rsidR="00284AB9" w:rsidRDefault="00284AB9" w:rsidP="00284AB9">
      <w:pPr>
        <w:ind w:left="1800"/>
      </w:pPr>
    </w:p>
    <w:p w14:paraId="2D552B33" w14:textId="77777777" w:rsidR="006D2DFB" w:rsidRDefault="006D2DFB" w:rsidP="001C37B7"/>
    <w:p w14:paraId="54A71F94" w14:textId="1948368C" w:rsidR="00FA339F" w:rsidRDefault="006D2DFB" w:rsidP="006D2DFB">
      <w:pPr>
        <w:pStyle w:val="ListParagraph"/>
        <w:numPr>
          <w:ilvl w:val="0"/>
          <w:numId w:val="21"/>
        </w:numPr>
      </w:pPr>
      <w:r>
        <w:lastRenderedPageBreak/>
        <w:t xml:space="preserve">Surrogate Grandparents: </w:t>
      </w:r>
      <w:hyperlink r:id="rId12" w:history="1">
        <w:r w:rsidRPr="00EF77DB">
          <w:rPr>
            <w:rStyle w:val="Hyperlink"/>
          </w:rPr>
          <w:t>https://www.meetup.com/Surrogate-Grandparents-NZ/</w:t>
        </w:r>
      </w:hyperlink>
      <w:r w:rsidR="00FA339F">
        <w:t xml:space="preserve"> </w:t>
      </w:r>
    </w:p>
    <w:p w14:paraId="503B5555" w14:textId="75C9D4E8" w:rsidR="006D2DFB" w:rsidRDefault="006D2DFB" w:rsidP="006D2DFB">
      <w:pPr>
        <w:pStyle w:val="ListParagraph"/>
        <w:numPr>
          <w:ilvl w:val="1"/>
          <w:numId w:val="25"/>
        </w:numPr>
      </w:pPr>
      <w:r>
        <w:t>Main Page:</w:t>
      </w:r>
    </w:p>
    <w:p w14:paraId="5AF9AE1C" w14:textId="00E816C2" w:rsidR="006D2DFB" w:rsidRDefault="006D2DFB" w:rsidP="006D2DFB">
      <w:pPr>
        <w:pStyle w:val="ListParagraph"/>
        <w:numPr>
          <w:ilvl w:val="2"/>
          <w:numId w:val="25"/>
        </w:numPr>
      </w:pPr>
      <w:r>
        <w:t>Very bland, lots of white space.</w:t>
      </w:r>
    </w:p>
    <w:p w14:paraId="62BDC8D2" w14:textId="567C23FE" w:rsidR="006D2DFB" w:rsidRDefault="006D2DFB" w:rsidP="006D2DFB">
      <w:pPr>
        <w:pStyle w:val="ListParagraph"/>
        <w:numPr>
          <w:ilvl w:val="2"/>
          <w:numId w:val="25"/>
        </w:numPr>
      </w:pPr>
      <w:r>
        <w:t xml:space="preserve">Dull grey </w:t>
      </w:r>
      <w:r w:rsidRPr="006D2DFB">
        <w:rPr>
          <w:lang w:val="en-NZ"/>
        </w:rPr>
        <w:t>colours</w:t>
      </w:r>
      <w:r>
        <w:t xml:space="preserve"> for title and icon. </w:t>
      </w:r>
    </w:p>
    <w:p w14:paraId="3E4668B4" w14:textId="671BA1DC" w:rsidR="006D2DFB" w:rsidRDefault="006D2DFB" w:rsidP="006D2DFB">
      <w:pPr>
        <w:pStyle w:val="ListParagraph"/>
        <w:numPr>
          <w:ilvl w:val="2"/>
          <w:numId w:val="25"/>
        </w:numPr>
      </w:pPr>
      <w:r>
        <w:t xml:space="preserve">Nav bar with tbs; About, Events, Members, and Photos. </w:t>
      </w:r>
    </w:p>
    <w:p w14:paraId="329F3724" w14:textId="3C2B0437" w:rsidR="006D2DFB" w:rsidRDefault="006D2DFB" w:rsidP="006D2DFB">
      <w:pPr>
        <w:pStyle w:val="ListParagraph"/>
        <w:numPr>
          <w:ilvl w:val="2"/>
          <w:numId w:val="25"/>
        </w:numPr>
      </w:pPr>
      <w:r>
        <w:t>Two small paragraphs on what the site is about.</w:t>
      </w:r>
    </w:p>
    <w:p w14:paraId="594D7E8E" w14:textId="33C300A8" w:rsidR="006D2DFB" w:rsidRDefault="006D2DFB" w:rsidP="006D2DFB">
      <w:pPr>
        <w:pStyle w:val="ListParagraph"/>
        <w:numPr>
          <w:ilvl w:val="2"/>
          <w:numId w:val="25"/>
        </w:numPr>
      </w:pPr>
      <w:r>
        <w:t xml:space="preserve">Link to a </w:t>
      </w:r>
      <w:r w:rsidR="00503151">
        <w:t>Facebook</w:t>
      </w:r>
      <w:r>
        <w:t xml:space="preserve"> page for the group.</w:t>
      </w:r>
    </w:p>
    <w:p w14:paraId="21548931" w14:textId="6C0C3E38" w:rsidR="006D2DFB" w:rsidRDefault="006D2DFB" w:rsidP="006D2DFB">
      <w:pPr>
        <w:pStyle w:val="ListParagraph"/>
        <w:numPr>
          <w:ilvl w:val="2"/>
          <w:numId w:val="25"/>
        </w:numPr>
      </w:pPr>
      <w:r>
        <w:t xml:space="preserve">Past Events and Photos cards. </w:t>
      </w:r>
    </w:p>
    <w:p w14:paraId="2CBBD2F2" w14:textId="37E8A5DC" w:rsidR="006D2DFB" w:rsidRDefault="006D2DFB" w:rsidP="006D2DFB">
      <w:pPr>
        <w:pStyle w:val="ListParagraph"/>
        <w:numPr>
          <w:ilvl w:val="2"/>
          <w:numId w:val="25"/>
        </w:numPr>
      </w:pPr>
      <w:r>
        <w:t xml:space="preserve">Right side bar with Members and Organizers cards. </w:t>
      </w:r>
    </w:p>
    <w:p w14:paraId="27324658" w14:textId="66C56428" w:rsidR="006D2DFB" w:rsidRDefault="006D2DFB" w:rsidP="006D2DFB">
      <w:pPr>
        <w:pStyle w:val="ListParagraph"/>
        <w:numPr>
          <w:ilvl w:val="1"/>
          <w:numId w:val="25"/>
        </w:numPr>
      </w:pPr>
      <w:r>
        <w:t>Events Page:</w:t>
      </w:r>
    </w:p>
    <w:p w14:paraId="3DA033A4" w14:textId="42F3AEF1" w:rsidR="006D2DFB" w:rsidRDefault="006D2DFB" w:rsidP="006D2DFB">
      <w:pPr>
        <w:pStyle w:val="ListParagraph"/>
        <w:numPr>
          <w:ilvl w:val="2"/>
          <w:numId w:val="25"/>
        </w:numPr>
      </w:pPr>
      <w:r>
        <w:t>Two upcoming events with time, date, location, description of event.</w:t>
      </w:r>
    </w:p>
    <w:p w14:paraId="198B1DF5" w14:textId="342259F2" w:rsidR="006D2DFB" w:rsidRDefault="006D2DFB" w:rsidP="006D2DFB">
      <w:pPr>
        <w:pStyle w:val="ListParagraph"/>
        <w:numPr>
          <w:ilvl w:val="1"/>
          <w:numId w:val="25"/>
        </w:numPr>
      </w:pPr>
      <w:r>
        <w:t>Members Page:</w:t>
      </w:r>
    </w:p>
    <w:p w14:paraId="24E158C1" w14:textId="459FAADF" w:rsidR="006D2DFB" w:rsidRDefault="00137895" w:rsidP="006D2DFB">
      <w:pPr>
        <w:pStyle w:val="ListParagraph"/>
        <w:numPr>
          <w:ilvl w:val="2"/>
          <w:numId w:val="25"/>
        </w:numPr>
      </w:pPr>
      <w:r>
        <w:t xml:space="preserve">Option to </w:t>
      </w:r>
      <w:r w:rsidR="00503151">
        <w:t>sign up</w:t>
      </w:r>
      <w:r>
        <w:t xml:space="preserve"> and login through Facebook.</w:t>
      </w:r>
    </w:p>
    <w:p w14:paraId="298A14AE" w14:textId="0DB06952" w:rsidR="00137895" w:rsidRDefault="00137895" w:rsidP="006D2DFB">
      <w:pPr>
        <w:pStyle w:val="ListParagraph"/>
        <w:numPr>
          <w:ilvl w:val="2"/>
          <w:numId w:val="25"/>
        </w:numPr>
      </w:pPr>
      <w:r>
        <w:t>Shows list of member’s names and when they joined the group.</w:t>
      </w:r>
    </w:p>
    <w:p w14:paraId="43C53141" w14:textId="665856A5" w:rsidR="00137895" w:rsidRDefault="00137895" w:rsidP="00137895">
      <w:pPr>
        <w:pStyle w:val="ListParagraph"/>
        <w:numPr>
          <w:ilvl w:val="1"/>
          <w:numId w:val="25"/>
        </w:numPr>
      </w:pPr>
      <w:r>
        <w:t>Photos Page:</w:t>
      </w:r>
    </w:p>
    <w:p w14:paraId="6600DC58" w14:textId="3F003AEC" w:rsidR="00137895" w:rsidRDefault="00CE5413" w:rsidP="006D2DFB">
      <w:pPr>
        <w:pStyle w:val="ListParagraph"/>
        <w:numPr>
          <w:ilvl w:val="2"/>
          <w:numId w:val="25"/>
        </w:numPr>
      </w:pPr>
      <w:r>
        <w:t>Background</w:t>
      </w:r>
      <w:r w:rsidR="00137895">
        <w:t xml:space="preserve"> </w:t>
      </w:r>
      <w:r>
        <w:t>changes to</w:t>
      </w:r>
      <w:r w:rsidR="00137895">
        <w:t xml:space="preserve"> a dark purple with white card over top.</w:t>
      </w:r>
    </w:p>
    <w:p w14:paraId="6993CE0F" w14:textId="06E13D4A" w:rsidR="00137895" w:rsidRDefault="00CE5413" w:rsidP="006D2DFB">
      <w:pPr>
        <w:pStyle w:val="ListParagraph"/>
        <w:numPr>
          <w:ilvl w:val="2"/>
          <w:numId w:val="25"/>
        </w:numPr>
      </w:pPr>
      <w:r>
        <w:t>No photos, only logo.</w:t>
      </w:r>
    </w:p>
    <w:p w14:paraId="09F8F34A" w14:textId="2BF20317" w:rsidR="00CE5413" w:rsidRDefault="00CE5413" w:rsidP="00CE5413">
      <w:pPr>
        <w:pStyle w:val="ListParagraph"/>
        <w:numPr>
          <w:ilvl w:val="1"/>
          <w:numId w:val="25"/>
        </w:numPr>
      </w:pPr>
      <w:r>
        <w:t>Discussion page:</w:t>
      </w:r>
    </w:p>
    <w:p w14:paraId="11275E5D" w14:textId="7E6D5D0C" w:rsidR="00CE5413" w:rsidRDefault="00CE5413" w:rsidP="006D2DFB">
      <w:pPr>
        <w:pStyle w:val="ListParagraph"/>
        <w:numPr>
          <w:ilvl w:val="2"/>
          <w:numId w:val="25"/>
        </w:numPr>
      </w:pPr>
      <w:r>
        <w:t>Empty.</w:t>
      </w:r>
    </w:p>
    <w:p w14:paraId="44979171" w14:textId="21D4CC79" w:rsidR="00CE5413" w:rsidRDefault="00CE5413" w:rsidP="00CE5413">
      <w:pPr>
        <w:pStyle w:val="ListParagraph"/>
        <w:numPr>
          <w:ilvl w:val="1"/>
          <w:numId w:val="25"/>
        </w:numPr>
      </w:pPr>
      <w:r>
        <w:t>Clean and concise site that is straight to the point with good information. Does not seem to have much activity or traffic coming through though.</w:t>
      </w:r>
    </w:p>
    <w:p w14:paraId="5E2731D3" w14:textId="5106838B" w:rsidR="006D2DFB" w:rsidRDefault="006D2DFB" w:rsidP="006D2DFB">
      <w:pPr>
        <w:pStyle w:val="ListParagraph"/>
      </w:pPr>
    </w:p>
    <w:p w14:paraId="01F13FA5" w14:textId="1607C4E0" w:rsidR="005274B7" w:rsidRDefault="005274B7" w:rsidP="006D2DFB">
      <w:pPr>
        <w:pStyle w:val="ListParagraph"/>
      </w:pPr>
    </w:p>
    <w:p w14:paraId="5CFFEAD5" w14:textId="43188B0F" w:rsidR="005274B7" w:rsidRDefault="005274B7" w:rsidP="006D2DFB">
      <w:pPr>
        <w:pStyle w:val="ListParagraph"/>
      </w:pPr>
      <w:r>
        <w:rPr>
          <w:noProof/>
        </w:rPr>
        <w:drawing>
          <wp:anchor distT="0" distB="0" distL="114300" distR="114300" simplePos="0" relativeHeight="251659264" behindDoc="0" locked="0" layoutInCell="1" allowOverlap="1" wp14:anchorId="0F2D6D2B" wp14:editId="31D9EBAA">
            <wp:simplePos x="0" y="0"/>
            <wp:positionH relativeFrom="column">
              <wp:posOffset>1027154</wp:posOffset>
            </wp:positionH>
            <wp:positionV relativeFrom="paragraph">
              <wp:posOffset>68387</wp:posOffset>
            </wp:positionV>
            <wp:extent cx="3152083" cy="1550504"/>
            <wp:effectExtent l="0" t="0" r="0" b="0"/>
            <wp:wrapNone/>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52083" cy="1550504"/>
                    </a:xfrm>
                    <a:prstGeom prst="rect">
                      <a:avLst/>
                    </a:prstGeom>
                  </pic:spPr>
                </pic:pic>
              </a:graphicData>
            </a:graphic>
            <wp14:sizeRelH relativeFrom="page">
              <wp14:pctWidth>0</wp14:pctWidth>
            </wp14:sizeRelH>
            <wp14:sizeRelV relativeFrom="page">
              <wp14:pctHeight>0</wp14:pctHeight>
            </wp14:sizeRelV>
          </wp:anchor>
        </w:drawing>
      </w:r>
    </w:p>
    <w:p w14:paraId="2506D527" w14:textId="122BFDCE" w:rsidR="005274B7" w:rsidRDefault="005274B7" w:rsidP="006D2DFB">
      <w:pPr>
        <w:pStyle w:val="ListParagraph"/>
      </w:pPr>
    </w:p>
    <w:p w14:paraId="3CB48A00" w14:textId="751EE462" w:rsidR="005274B7" w:rsidRDefault="005274B7" w:rsidP="006D2DFB">
      <w:pPr>
        <w:pStyle w:val="ListParagraph"/>
      </w:pPr>
    </w:p>
    <w:p w14:paraId="3D2C8142" w14:textId="6F678BFA" w:rsidR="005274B7" w:rsidRDefault="005274B7" w:rsidP="006D2DFB">
      <w:pPr>
        <w:pStyle w:val="ListParagraph"/>
      </w:pPr>
    </w:p>
    <w:p w14:paraId="7271EF34" w14:textId="17F2819F" w:rsidR="005274B7" w:rsidRDefault="005274B7" w:rsidP="006D2DFB">
      <w:pPr>
        <w:pStyle w:val="ListParagraph"/>
      </w:pPr>
    </w:p>
    <w:p w14:paraId="4D63819C" w14:textId="7D701722" w:rsidR="005274B7" w:rsidRDefault="005274B7" w:rsidP="006D2DFB">
      <w:pPr>
        <w:pStyle w:val="ListParagraph"/>
      </w:pPr>
    </w:p>
    <w:p w14:paraId="50346EE8" w14:textId="068FA85B" w:rsidR="005274B7" w:rsidRDefault="005274B7" w:rsidP="006D2DFB">
      <w:pPr>
        <w:pStyle w:val="ListParagraph"/>
      </w:pPr>
    </w:p>
    <w:p w14:paraId="503A5804" w14:textId="694F6AB1" w:rsidR="005274B7" w:rsidRDefault="005274B7" w:rsidP="006D2DFB">
      <w:pPr>
        <w:pStyle w:val="ListParagraph"/>
      </w:pPr>
    </w:p>
    <w:p w14:paraId="26BCEEF4" w14:textId="3927DAA3" w:rsidR="005274B7" w:rsidRDefault="005274B7" w:rsidP="006D2DFB">
      <w:pPr>
        <w:pStyle w:val="ListParagraph"/>
      </w:pPr>
    </w:p>
    <w:p w14:paraId="48FB6A71" w14:textId="1F9B9571" w:rsidR="005274B7" w:rsidRDefault="005274B7" w:rsidP="006D2DFB">
      <w:pPr>
        <w:pStyle w:val="ListParagraph"/>
      </w:pPr>
    </w:p>
    <w:p w14:paraId="2EC0E578" w14:textId="39300922" w:rsidR="005274B7" w:rsidRDefault="005274B7" w:rsidP="006D2DFB">
      <w:pPr>
        <w:pStyle w:val="ListParagraph"/>
      </w:pPr>
    </w:p>
    <w:p w14:paraId="02DB1D58" w14:textId="2B017117" w:rsidR="005274B7" w:rsidRDefault="005274B7" w:rsidP="006D2DFB">
      <w:pPr>
        <w:pStyle w:val="ListParagraph"/>
      </w:pPr>
    </w:p>
    <w:p w14:paraId="715C5B11" w14:textId="7F1E989A" w:rsidR="005274B7" w:rsidRDefault="005274B7" w:rsidP="006D2DFB">
      <w:pPr>
        <w:pStyle w:val="ListParagraph"/>
      </w:pPr>
    </w:p>
    <w:p w14:paraId="53D14ED8" w14:textId="1FCA9AE6" w:rsidR="005274B7" w:rsidRDefault="005274B7" w:rsidP="006D2DFB">
      <w:pPr>
        <w:pStyle w:val="ListParagraph"/>
      </w:pPr>
    </w:p>
    <w:p w14:paraId="3AA528A5" w14:textId="6D151988" w:rsidR="005274B7" w:rsidRDefault="005274B7" w:rsidP="006D2DFB">
      <w:pPr>
        <w:pStyle w:val="ListParagraph"/>
      </w:pPr>
    </w:p>
    <w:p w14:paraId="5D815D35" w14:textId="46E19C2F" w:rsidR="005274B7" w:rsidRDefault="005274B7" w:rsidP="006D2DFB">
      <w:pPr>
        <w:pStyle w:val="ListParagraph"/>
      </w:pPr>
    </w:p>
    <w:p w14:paraId="5831A06C" w14:textId="77777777" w:rsidR="005274B7" w:rsidRDefault="005274B7" w:rsidP="006D2DFB">
      <w:pPr>
        <w:pStyle w:val="ListParagraph"/>
      </w:pPr>
    </w:p>
    <w:p w14:paraId="28B70BB6" w14:textId="77777777" w:rsidR="005274B7" w:rsidRDefault="005274B7" w:rsidP="006D2DFB">
      <w:pPr>
        <w:pStyle w:val="ListParagraph"/>
      </w:pPr>
    </w:p>
    <w:p w14:paraId="773675C9" w14:textId="7869C306" w:rsidR="00CE5413" w:rsidRDefault="00CE5413" w:rsidP="00CE5413">
      <w:pPr>
        <w:pStyle w:val="ListParagraph"/>
        <w:numPr>
          <w:ilvl w:val="0"/>
          <w:numId w:val="26"/>
        </w:numPr>
      </w:pPr>
      <w:r>
        <w:lastRenderedPageBreak/>
        <w:t xml:space="preserve">CHD Living Adopt a Grandparent: </w:t>
      </w:r>
      <w:hyperlink r:id="rId14" w:history="1">
        <w:r w:rsidRPr="00EF77DB">
          <w:rPr>
            <w:rStyle w:val="Hyperlink"/>
          </w:rPr>
          <w:t>https://chdliving.co.uk/aag-faqs</w:t>
        </w:r>
      </w:hyperlink>
      <w:r>
        <w:t xml:space="preserve"> </w:t>
      </w:r>
    </w:p>
    <w:p w14:paraId="0C6BB884" w14:textId="7E02C01F" w:rsidR="00CE5413" w:rsidRDefault="00CE5413" w:rsidP="00CE5413">
      <w:pPr>
        <w:pStyle w:val="ListParagraph"/>
        <w:numPr>
          <w:ilvl w:val="1"/>
          <w:numId w:val="26"/>
        </w:numPr>
      </w:pPr>
      <w:r>
        <w:t>A long-term care facility that offers an Adopt a Grandparent scheme.</w:t>
      </w:r>
    </w:p>
    <w:p w14:paraId="4A9164B7" w14:textId="68CB050B" w:rsidR="00CE5413" w:rsidRDefault="00CE5413" w:rsidP="00CE5413">
      <w:pPr>
        <w:pStyle w:val="ListParagraph"/>
        <w:numPr>
          <w:ilvl w:val="1"/>
          <w:numId w:val="26"/>
        </w:numPr>
      </w:pPr>
      <w:r>
        <w:t>All in one view</w:t>
      </w:r>
    </w:p>
    <w:p w14:paraId="4F8D5D93" w14:textId="57186D78" w:rsidR="00CE5413" w:rsidRDefault="00CE5413" w:rsidP="00CE5413">
      <w:pPr>
        <w:pStyle w:val="ListParagraph"/>
        <w:numPr>
          <w:ilvl w:val="1"/>
          <w:numId w:val="26"/>
        </w:numPr>
      </w:pPr>
      <w:r>
        <w:t>Nice banner with icon, logo, slogan, as well as charity logo.</w:t>
      </w:r>
    </w:p>
    <w:p w14:paraId="5F2C7493" w14:textId="5480FBD5" w:rsidR="00CE5413" w:rsidRDefault="00AD2342" w:rsidP="00CE5413">
      <w:pPr>
        <w:pStyle w:val="ListParagraph"/>
        <w:numPr>
          <w:ilvl w:val="1"/>
          <w:numId w:val="26"/>
        </w:numPr>
      </w:pPr>
      <w:r>
        <w:t>‘</w:t>
      </w:r>
      <w:r w:rsidR="00CE5413">
        <w:t>About Adopt a Grandparent</w:t>
      </w:r>
      <w:r>
        <w:t>’</w:t>
      </w:r>
      <w:r w:rsidR="00CE5413">
        <w:t xml:space="preserve"> heading:</w:t>
      </w:r>
    </w:p>
    <w:p w14:paraId="7026DD25" w14:textId="74FFCC4E" w:rsidR="00CE5413" w:rsidRDefault="00AD2342" w:rsidP="00AD2342">
      <w:pPr>
        <w:pStyle w:val="ListParagraph"/>
        <w:numPr>
          <w:ilvl w:val="2"/>
          <w:numId w:val="26"/>
        </w:numPr>
      </w:pPr>
      <w:r>
        <w:t>Small, concise explanation on what the scheme/program is about.</w:t>
      </w:r>
    </w:p>
    <w:p w14:paraId="4DCDDD60" w14:textId="39695405" w:rsidR="00AD2342" w:rsidRDefault="00AD2342" w:rsidP="00AD2342">
      <w:pPr>
        <w:pStyle w:val="ListParagraph"/>
        <w:numPr>
          <w:ilvl w:val="1"/>
          <w:numId w:val="26"/>
        </w:numPr>
      </w:pPr>
      <w:r>
        <w:t>‘What’s Involved’ heading:</w:t>
      </w:r>
    </w:p>
    <w:p w14:paraId="625EC6E6" w14:textId="1D009F0F" w:rsidR="00AD2342" w:rsidRDefault="00AD2342" w:rsidP="00AD2342">
      <w:pPr>
        <w:pStyle w:val="ListParagraph"/>
        <w:numPr>
          <w:ilvl w:val="2"/>
          <w:numId w:val="26"/>
        </w:numPr>
      </w:pPr>
      <w:r>
        <w:t>Explains how to get involved/participate.</w:t>
      </w:r>
    </w:p>
    <w:p w14:paraId="3BE2CA15" w14:textId="247D253B" w:rsidR="00AD2342" w:rsidRDefault="00AD2342" w:rsidP="00AD2342">
      <w:pPr>
        <w:pStyle w:val="ListParagraph"/>
        <w:numPr>
          <w:ilvl w:val="2"/>
          <w:numId w:val="26"/>
        </w:numPr>
      </w:pPr>
      <w:r>
        <w:t xml:space="preserve">Ways to contacts and interact with matches e.g., letter writing, phone calls. </w:t>
      </w:r>
    </w:p>
    <w:p w14:paraId="422916EB" w14:textId="2529413D" w:rsidR="00AD2342" w:rsidRDefault="00AD2342" w:rsidP="00AD2342">
      <w:pPr>
        <w:pStyle w:val="ListParagraph"/>
        <w:numPr>
          <w:ilvl w:val="1"/>
          <w:numId w:val="26"/>
        </w:numPr>
      </w:pPr>
      <w:r>
        <w:t>Link to  FAQ page.</w:t>
      </w:r>
    </w:p>
    <w:p w14:paraId="3E79CA19" w14:textId="758657FE" w:rsidR="00AD2342" w:rsidRDefault="00AD2342" w:rsidP="00AD2342">
      <w:pPr>
        <w:pStyle w:val="ListParagraph"/>
        <w:numPr>
          <w:ilvl w:val="1"/>
          <w:numId w:val="26"/>
        </w:numPr>
      </w:pPr>
      <w:r>
        <w:t>Form to fill out and submit to apply to join.</w:t>
      </w:r>
    </w:p>
    <w:p w14:paraId="4147E9C6" w14:textId="78B22A7F" w:rsidR="00AD2342" w:rsidRDefault="00AD2342" w:rsidP="00AD2342">
      <w:pPr>
        <w:pStyle w:val="ListParagraph"/>
        <w:numPr>
          <w:ilvl w:val="1"/>
          <w:numId w:val="26"/>
        </w:numPr>
      </w:pPr>
      <w:r>
        <w:t>A nice clean and brief page that is straight to the point while offering lots of information.</w:t>
      </w:r>
    </w:p>
    <w:p w14:paraId="6D6D56E6" w14:textId="48F06093" w:rsidR="006D2DFB" w:rsidRDefault="006D2DFB" w:rsidP="00C9153A"/>
    <w:p w14:paraId="707AC96C" w14:textId="3EF3AD5C" w:rsidR="00FA339F" w:rsidRDefault="005274B7" w:rsidP="00C9153A">
      <w:r>
        <w:rPr>
          <w:noProof/>
        </w:rPr>
        <w:drawing>
          <wp:anchor distT="0" distB="0" distL="114300" distR="114300" simplePos="0" relativeHeight="251660288" behindDoc="0" locked="0" layoutInCell="1" allowOverlap="1" wp14:anchorId="60D92B8E" wp14:editId="4C83C4B9">
            <wp:simplePos x="0" y="0"/>
            <wp:positionH relativeFrom="column">
              <wp:posOffset>-553444</wp:posOffset>
            </wp:positionH>
            <wp:positionV relativeFrom="paragraph">
              <wp:posOffset>351983</wp:posOffset>
            </wp:positionV>
            <wp:extent cx="3020106" cy="1478943"/>
            <wp:effectExtent l="0" t="0" r="8890" b="6985"/>
            <wp:wrapNone/>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20106" cy="1478943"/>
                    </a:xfrm>
                    <a:prstGeom prst="rect">
                      <a:avLst/>
                    </a:prstGeom>
                  </pic:spPr>
                </pic:pic>
              </a:graphicData>
            </a:graphic>
            <wp14:sizeRelH relativeFrom="page">
              <wp14:pctWidth>0</wp14:pctWidth>
            </wp14:sizeRelH>
            <wp14:sizeRelV relativeFrom="page">
              <wp14:pctHeight>0</wp14:pctHeight>
            </wp14:sizeRelV>
          </wp:anchor>
        </w:drawing>
      </w:r>
    </w:p>
    <w:p w14:paraId="7102FB40" w14:textId="661549E3" w:rsidR="00750DE2" w:rsidRDefault="005274B7" w:rsidP="00C9153A">
      <w:r>
        <w:rPr>
          <w:noProof/>
        </w:rPr>
        <w:drawing>
          <wp:anchor distT="0" distB="0" distL="114300" distR="114300" simplePos="0" relativeHeight="251661312" behindDoc="0" locked="0" layoutInCell="1" allowOverlap="1" wp14:anchorId="42C5B506" wp14:editId="7D7ACA83">
            <wp:simplePos x="0" y="0"/>
            <wp:positionH relativeFrom="column">
              <wp:posOffset>2958050</wp:posOffset>
            </wp:positionH>
            <wp:positionV relativeFrom="paragraph">
              <wp:posOffset>4639</wp:posOffset>
            </wp:positionV>
            <wp:extent cx="3002915" cy="1542415"/>
            <wp:effectExtent l="0" t="0" r="6985" b="635"/>
            <wp:wrapNone/>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02915" cy="1542415"/>
                    </a:xfrm>
                    <a:prstGeom prst="rect">
                      <a:avLst/>
                    </a:prstGeom>
                  </pic:spPr>
                </pic:pic>
              </a:graphicData>
            </a:graphic>
            <wp14:sizeRelH relativeFrom="page">
              <wp14:pctWidth>0</wp14:pctWidth>
            </wp14:sizeRelH>
            <wp14:sizeRelV relativeFrom="page">
              <wp14:pctHeight>0</wp14:pctHeight>
            </wp14:sizeRelV>
          </wp:anchor>
        </w:drawing>
      </w:r>
    </w:p>
    <w:p w14:paraId="36CC147C" w14:textId="6EA803CC" w:rsidR="005274B7" w:rsidRDefault="005274B7" w:rsidP="00C9153A"/>
    <w:p w14:paraId="2A267573" w14:textId="7CCF5CBF" w:rsidR="005274B7" w:rsidRDefault="005274B7" w:rsidP="00C9153A"/>
    <w:p w14:paraId="31A69562" w14:textId="79BC3419" w:rsidR="005274B7" w:rsidRDefault="005274B7" w:rsidP="00C9153A"/>
    <w:p w14:paraId="2E4EB691" w14:textId="0CFF19EF" w:rsidR="005274B7" w:rsidRDefault="005274B7" w:rsidP="00C9153A"/>
    <w:p w14:paraId="5A324ADE" w14:textId="1216268C" w:rsidR="005274B7" w:rsidRDefault="005274B7" w:rsidP="00C9153A"/>
    <w:p w14:paraId="3730FF92" w14:textId="44278EAE" w:rsidR="005274B7" w:rsidRDefault="005274B7" w:rsidP="00C9153A">
      <w:r>
        <w:rPr>
          <w:noProof/>
        </w:rPr>
        <w:drawing>
          <wp:anchor distT="0" distB="0" distL="114300" distR="114300" simplePos="0" relativeHeight="251662336" behindDoc="0" locked="0" layoutInCell="1" allowOverlap="1" wp14:anchorId="73BD0F74" wp14:editId="07794DF5">
            <wp:simplePos x="0" y="0"/>
            <wp:positionH relativeFrom="column">
              <wp:posOffset>1200979</wp:posOffset>
            </wp:positionH>
            <wp:positionV relativeFrom="paragraph">
              <wp:posOffset>272553</wp:posOffset>
            </wp:positionV>
            <wp:extent cx="2917825" cy="1524635"/>
            <wp:effectExtent l="0" t="0" r="0" b="0"/>
            <wp:wrapNone/>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17825" cy="1524635"/>
                    </a:xfrm>
                    <a:prstGeom prst="rect">
                      <a:avLst/>
                    </a:prstGeom>
                  </pic:spPr>
                </pic:pic>
              </a:graphicData>
            </a:graphic>
            <wp14:sizeRelH relativeFrom="page">
              <wp14:pctWidth>0</wp14:pctWidth>
            </wp14:sizeRelH>
            <wp14:sizeRelV relativeFrom="page">
              <wp14:pctHeight>0</wp14:pctHeight>
            </wp14:sizeRelV>
          </wp:anchor>
        </w:drawing>
      </w:r>
    </w:p>
    <w:p w14:paraId="350605FD" w14:textId="43207FEB" w:rsidR="005274B7" w:rsidRDefault="005274B7" w:rsidP="00C9153A"/>
    <w:p w14:paraId="50D83F60" w14:textId="13041A06" w:rsidR="005274B7" w:rsidRDefault="005274B7" w:rsidP="00C9153A"/>
    <w:p w14:paraId="1F670AFC" w14:textId="4F1D1EDE" w:rsidR="005274B7" w:rsidRDefault="005274B7" w:rsidP="00C9153A"/>
    <w:p w14:paraId="2B3602C4" w14:textId="5214E40E" w:rsidR="005274B7" w:rsidRDefault="005274B7" w:rsidP="00C9153A"/>
    <w:p w14:paraId="067DD889" w14:textId="24E8C561" w:rsidR="005274B7" w:rsidRDefault="005274B7" w:rsidP="00C9153A"/>
    <w:p w14:paraId="10E8EA44" w14:textId="77777777" w:rsidR="005274B7" w:rsidRDefault="005274B7" w:rsidP="00C9153A"/>
    <w:p w14:paraId="60BBD710" w14:textId="21367B9F" w:rsidR="005274B7" w:rsidRDefault="005274B7" w:rsidP="00C9153A"/>
    <w:p w14:paraId="42315170" w14:textId="77777777" w:rsidR="005274B7" w:rsidRDefault="005274B7" w:rsidP="00C9153A"/>
    <w:p w14:paraId="06BC06E1" w14:textId="5FCF962B" w:rsidR="00613E20" w:rsidRDefault="00750DE2" w:rsidP="00750DE2">
      <w:pPr>
        <w:pStyle w:val="ListParagraph"/>
        <w:numPr>
          <w:ilvl w:val="0"/>
          <w:numId w:val="27"/>
        </w:numPr>
      </w:pPr>
      <w:r>
        <w:lastRenderedPageBreak/>
        <w:t xml:space="preserve">Adopt a Grandparent: </w:t>
      </w:r>
      <w:hyperlink r:id="rId18" w:history="1">
        <w:r w:rsidRPr="00EF77DB">
          <w:rPr>
            <w:rStyle w:val="Hyperlink"/>
          </w:rPr>
          <w:t>https://adopt</w:t>
        </w:r>
        <w:r w:rsidRPr="00EF77DB">
          <w:rPr>
            <w:rStyle w:val="Hyperlink"/>
          </w:rPr>
          <w:t>g</w:t>
        </w:r>
        <w:r w:rsidRPr="00EF77DB">
          <w:rPr>
            <w:rStyle w:val="Hyperlink"/>
          </w:rPr>
          <w:t>randparent.org/#page-content</w:t>
        </w:r>
      </w:hyperlink>
      <w:r w:rsidR="00FA339F">
        <w:t xml:space="preserve"> </w:t>
      </w:r>
    </w:p>
    <w:p w14:paraId="39C0D8D2" w14:textId="32BC6807" w:rsidR="00750DE2" w:rsidRDefault="00503151" w:rsidP="00503151">
      <w:pPr>
        <w:pStyle w:val="ListParagraph"/>
        <w:numPr>
          <w:ilvl w:val="1"/>
          <w:numId w:val="27"/>
        </w:numPr>
      </w:pPr>
      <w:r>
        <w:t xml:space="preserve">Main Page: </w:t>
      </w:r>
    </w:p>
    <w:p w14:paraId="00EFAEFC" w14:textId="2E5B3DF8" w:rsidR="00503151" w:rsidRDefault="00503151" w:rsidP="00503151">
      <w:pPr>
        <w:pStyle w:val="ListParagraph"/>
        <w:numPr>
          <w:ilvl w:val="2"/>
          <w:numId w:val="27"/>
        </w:numPr>
      </w:pPr>
      <w:r>
        <w:t>Nice big banner with slideshow of photos.</w:t>
      </w:r>
    </w:p>
    <w:p w14:paraId="7D65297C" w14:textId="0DE9E085" w:rsidR="00503151" w:rsidRDefault="00503151" w:rsidP="00503151">
      <w:pPr>
        <w:pStyle w:val="ListParagraph"/>
        <w:numPr>
          <w:ilvl w:val="2"/>
          <w:numId w:val="27"/>
        </w:numPr>
      </w:pPr>
      <w:r>
        <w:t>Nav bar at top right of banner.</w:t>
      </w:r>
    </w:p>
    <w:p w14:paraId="6057168C" w14:textId="5F30DFFB" w:rsidR="00503151" w:rsidRDefault="00503151" w:rsidP="00503151">
      <w:pPr>
        <w:pStyle w:val="ListParagraph"/>
        <w:numPr>
          <w:ilvl w:val="2"/>
          <w:numId w:val="27"/>
        </w:numPr>
      </w:pPr>
      <w:r>
        <w:t xml:space="preserve">Logo with icon and slogan located at top left of banner. </w:t>
      </w:r>
    </w:p>
    <w:p w14:paraId="710D8C61" w14:textId="5F608A1E" w:rsidR="00503151" w:rsidRDefault="00503151" w:rsidP="00503151">
      <w:pPr>
        <w:pStyle w:val="ListParagraph"/>
        <w:numPr>
          <w:ilvl w:val="2"/>
          <w:numId w:val="27"/>
        </w:numPr>
      </w:pPr>
      <w:r>
        <w:t>Banner contains ‘Get Involved’ and ‘Become a Volunteer’ buttons centre of banner.</w:t>
      </w:r>
    </w:p>
    <w:p w14:paraId="5F64438B" w14:textId="6B302281" w:rsidR="00503151" w:rsidRDefault="00E44967" w:rsidP="00503151">
      <w:pPr>
        <w:pStyle w:val="ListParagraph"/>
        <w:numPr>
          <w:ilvl w:val="2"/>
          <w:numId w:val="27"/>
        </w:numPr>
      </w:pPr>
      <w:r>
        <w:t>‘</w:t>
      </w:r>
      <w:proofErr w:type="gramStart"/>
      <w:r>
        <w:t>Let’s</w:t>
      </w:r>
      <w:proofErr w:type="gramEnd"/>
      <w:r>
        <w:t xml:space="preserve"> combat Loneliness’ title with small brief paragraphs stating what the site is about/for.</w:t>
      </w:r>
    </w:p>
    <w:p w14:paraId="549A6770" w14:textId="6758C23C" w:rsidR="00E44967" w:rsidRDefault="00E44967" w:rsidP="00503151">
      <w:pPr>
        <w:pStyle w:val="ListParagraph"/>
        <w:numPr>
          <w:ilvl w:val="2"/>
          <w:numId w:val="27"/>
        </w:numPr>
      </w:pPr>
      <w:r>
        <w:t>A righthand side bar containing two videos that are not in English (I am guessing these are user testimonials).</w:t>
      </w:r>
    </w:p>
    <w:p w14:paraId="1409D0DE" w14:textId="50FFDEBC" w:rsidR="00E44967" w:rsidRDefault="00E44967" w:rsidP="00503151">
      <w:pPr>
        <w:pStyle w:val="ListParagraph"/>
        <w:numPr>
          <w:ilvl w:val="2"/>
          <w:numId w:val="27"/>
        </w:numPr>
      </w:pPr>
      <w:r>
        <w:t>Small title ‘Ways you can help’ with bullet pointed list of suggestions.</w:t>
      </w:r>
    </w:p>
    <w:p w14:paraId="7ECF7537" w14:textId="5904FEA8" w:rsidR="00E44967" w:rsidRDefault="00E44967" w:rsidP="00503151">
      <w:pPr>
        <w:pStyle w:val="ListParagraph"/>
        <w:numPr>
          <w:ilvl w:val="2"/>
          <w:numId w:val="27"/>
        </w:numPr>
      </w:pPr>
      <w:r>
        <w:t xml:space="preserve">‘How to adopt a Grandparent’ title with register form underneath. </w:t>
      </w:r>
    </w:p>
    <w:p w14:paraId="2D7F5161" w14:textId="5E720566" w:rsidR="00E44967" w:rsidRDefault="00E44967" w:rsidP="00503151">
      <w:pPr>
        <w:pStyle w:val="ListParagraph"/>
        <w:numPr>
          <w:ilvl w:val="2"/>
          <w:numId w:val="27"/>
        </w:numPr>
      </w:pPr>
      <w:r>
        <w:t xml:space="preserve">Ways to contact group with phone number, email address, and Facebook page. </w:t>
      </w:r>
    </w:p>
    <w:p w14:paraId="596F75C1" w14:textId="752D6B7C" w:rsidR="00E44967" w:rsidRDefault="00E44967" w:rsidP="00503151">
      <w:pPr>
        <w:pStyle w:val="ListParagraph"/>
        <w:numPr>
          <w:ilvl w:val="2"/>
          <w:numId w:val="27"/>
        </w:numPr>
      </w:pPr>
      <w:r>
        <w:t xml:space="preserve">Bottom banner with logos and links to other sites that are not in English. </w:t>
      </w:r>
    </w:p>
    <w:p w14:paraId="4AB2918F" w14:textId="6F5DC316" w:rsidR="00E44967" w:rsidRDefault="00E44967" w:rsidP="00E44967">
      <w:pPr>
        <w:pStyle w:val="ListParagraph"/>
        <w:numPr>
          <w:ilvl w:val="1"/>
          <w:numId w:val="27"/>
        </w:numPr>
      </w:pPr>
      <w:r>
        <w:t>Adopt Page:</w:t>
      </w:r>
    </w:p>
    <w:p w14:paraId="6189BAE3" w14:textId="6502CC21" w:rsidR="00E44967" w:rsidRDefault="00E44967" w:rsidP="00503151">
      <w:pPr>
        <w:pStyle w:val="ListParagraph"/>
        <w:numPr>
          <w:ilvl w:val="2"/>
          <w:numId w:val="27"/>
        </w:numPr>
      </w:pPr>
      <w:r>
        <w:t>Just scrolls down to register form at the bottom of the main page.</w:t>
      </w:r>
    </w:p>
    <w:p w14:paraId="768DDAD3" w14:textId="05DF3DA5" w:rsidR="00E44967" w:rsidRDefault="00E44967" w:rsidP="00E44967">
      <w:pPr>
        <w:pStyle w:val="ListParagraph"/>
        <w:numPr>
          <w:ilvl w:val="1"/>
          <w:numId w:val="27"/>
        </w:numPr>
      </w:pPr>
      <w:r>
        <w:t>Volunteer/Contact Page:</w:t>
      </w:r>
    </w:p>
    <w:p w14:paraId="58B8F206" w14:textId="5BC35C1F" w:rsidR="00E44967" w:rsidRDefault="00E44967" w:rsidP="00503151">
      <w:pPr>
        <w:pStyle w:val="ListParagraph"/>
        <w:numPr>
          <w:ilvl w:val="2"/>
          <w:numId w:val="27"/>
        </w:numPr>
      </w:pPr>
      <w:r>
        <w:t xml:space="preserve">Scrolls down to ‘Join Team’ and ‘Contact Us’ area of main pages. </w:t>
      </w:r>
    </w:p>
    <w:p w14:paraId="0B54FF99" w14:textId="4D90653D" w:rsidR="00E44967" w:rsidRDefault="00E44967" w:rsidP="00E44967">
      <w:pPr>
        <w:pStyle w:val="ListParagraph"/>
        <w:numPr>
          <w:ilvl w:val="1"/>
          <w:numId w:val="27"/>
        </w:numPr>
      </w:pPr>
      <w:r>
        <w:t xml:space="preserve">Lots of white/empty space. Nav bar leads me to think there are more pages/information contained on the website when there is not. </w:t>
      </w:r>
    </w:p>
    <w:p w14:paraId="215E8B0E" w14:textId="58563ED5" w:rsidR="00E44967" w:rsidRDefault="00E44967" w:rsidP="00E44967">
      <w:pPr>
        <w:pStyle w:val="ListParagraph"/>
        <w:numPr>
          <w:ilvl w:val="1"/>
          <w:numId w:val="27"/>
        </w:numPr>
      </w:pPr>
      <w:r>
        <w:t xml:space="preserve">Group does not say very much about themselves or elaborate on how successful, they are or have been. No mention of how many members they have. No readable testimonials from participants. </w:t>
      </w:r>
    </w:p>
    <w:p w14:paraId="7A1A0FC4" w14:textId="585FA52D" w:rsidR="00E44967" w:rsidRDefault="00E44967" w:rsidP="00E44967">
      <w:pPr>
        <w:pStyle w:val="ListParagraph"/>
        <w:numPr>
          <w:ilvl w:val="1"/>
          <w:numId w:val="27"/>
        </w:numPr>
      </w:pPr>
      <w:r>
        <w:t xml:space="preserve">Not much of a colour scheme. </w:t>
      </w:r>
    </w:p>
    <w:p w14:paraId="2848278A" w14:textId="685086A3" w:rsidR="00316F60" w:rsidRDefault="00565716" w:rsidP="00316F60">
      <w:r>
        <w:rPr>
          <w:noProof/>
        </w:rPr>
        <w:drawing>
          <wp:anchor distT="0" distB="0" distL="114300" distR="114300" simplePos="0" relativeHeight="251663360" behindDoc="0" locked="0" layoutInCell="1" allowOverlap="1" wp14:anchorId="25B14BDF" wp14:editId="744A0C81">
            <wp:simplePos x="0" y="0"/>
            <wp:positionH relativeFrom="margin">
              <wp:align>left</wp:align>
            </wp:positionH>
            <wp:positionV relativeFrom="paragraph">
              <wp:posOffset>127801</wp:posOffset>
            </wp:positionV>
            <wp:extent cx="2390329" cy="1256306"/>
            <wp:effectExtent l="0" t="0" r="0" b="1270"/>
            <wp:wrapNone/>
            <wp:docPr id="7" name="Picture 7"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websit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90329" cy="125630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17012B84" wp14:editId="76CC98A5">
            <wp:simplePos x="0" y="0"/>
            <wp:positionH relativeFrom="margin">
              <wp:align>right</wp:align>
            </wp:positionH>
            <wp:positionV relativeFrom="paragraph">
              <wp:posOffset>182548</wp:posOffset>
            </wp:positionV>
            <wp:extent cx="2310243" cy="1208599"/>
            <wp:effectExtent l="0" t="0" r="0" b="0"/>
            <wp:wrapNone/>
            <wp:docPr id="8" name="Picture 8"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websit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10243" cy="1208599"/>
                    </a:xfrm>
                    <a:prstGeom prst="rect">
                      <a:avLst/>
                    </a:prstGeom>
                  </pic:spPr>
                </pic:pic>
              </a:graphicData>
            </a:graphic>
            <wp14:sizeRelH relativeFrom="page">
              <wp14:pctWidth>0</wp14:pctWidth>
            </wp14:sizeRelH>
            <wp14:sizeRelV relativeFrom="page">
              <wp14:pctHeight>0</wp14:pctHeight>
            </wp14:sizeRelV>
          </wp:anchor>
        </w:drawing>
      </w:r>
    </w:p>
    <w:p w14:paraId="411821E2" w14:textId="201C9D32" w:rsidR="00316F60" w:rsidRDefault="00316F60" w:rsidP="00316F60"/>
    <w:p w14:paraId="77517FD2" w14:textId="53D31ECF" w:rsidR="00316F60" w:rsidRDefault="00316F60" w:rsidP="00316F60"/>
    <w:p w14:paraId="2E1F0ACC" w14:textId="427413AC" w:rsidR="00316F60" w:rsidRDefault="00316F60" w:rsidP="00316F60"/>
    <w:p w14:paraId="02DC11FB" w14:textId="242E367D" w:rsidR="00316F60" w:rsidRDefault="00565716" w:rsidP="00316F60">
      <w:r>
        <w:rPr>
          <w:noProof/>
        </w:rPr>
        <w:drawing>
          <wp:anchor distT="0" distB="0" distL="114300" distR="114300" simplePos="0" relativeHeight="251665408" behindDoc="0" locked="0" layoutInCell="1" allowOverlap="1" wp14:anchorId="5B8A7E9C" wp14:editId="062D8BA7">
            <wp:simplePos x="0" y="0"/>
            <wp:positionH relativeFrom="column">
              <wp:posOffset>-85339</wp:posOffset>
            </wp:positionH>
            <wp:positionV relativeFrom="paragraph">
              <wp:posOffset>324485</wp:posOffset>
            </wp:positionV>
            <wp:extent cx="1860605" cy="1704693"/>
            <wp:effectExtent l="0" t="0" r="6350" b="0"/>
            <wp:wrapNone/>
            <wp:docPr id="9" name="Picture 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eams&#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60605" cy="1704693"/>
                    </a:xfrm>
                    <a:prstGeom prst="rect">
                      <a:avLst/>
                    </a:prstGeom>
                  </pic:spPr>
                </pic:pic>
              </a:graphicData>
            </a:graphic>
            <wp14:sizeRelH relativeFrom="page">
              <wp14:pctWidth>0</wp14:pctWidth>
            </wp14:sizeRelH>
            <wp14:sizeRelV relativeFrom="page">
              <wp14:pctHeight>0</wp14:pctHeight>
            </wp14:sizeRelV>
          </wp:anchor>
        </w:drawing>
      </w:r>
    </w:p>
    <w:p w14:paraId="57E06DE2" w14:textId="68B934DF" w:rsidR="00316F60" w:rsidRDefault="00565716" w:rsidP="00316F60">
      <w:r>
        <w:rPr>
          <w:noProof/>
        </w:rPr>
        <w:drawing>
          <wp:anchor distT="0" distB="0" distL="114300" distR="114300" simplePos="0" relativeHeight="251666432" behindDoc="0" locked="0" layoutInCell="1" allowOverlap="1" wp14:anchorId="475906A5" wp14:editId="4683C3D2">
            <wp:simplePos x="0" y="0"/>
            <wp:positionH relativeFrom="column">
              <wp:posOffset>2044480</wp:posOffset>
            </wp:positionH>
            <wp:positionV relativeFrom="paragraph">
              <wp:posOffset>18691</wp:posOffset>
            </wp:positionV>
            <wp:extent cx="2138901" cy="1674235"/>
            <wp:effectExtent l="0" t="0" r="0" b="2540"/>
            <wp:wrapNone/>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38901" cy="1674235"/>
                    </a:xfrm>
                    <a:prstGeom prst="rect">
                      <a:avLst/>
                    </a:prstGeom>
                  </pic:spPr>
                </pic:pic>
              </a:graphicData>
            </a:graphic>
            <wp14:sizeRelH relativeFrom="page">
              <wp14:pctWidth>0</wp14:pctWidth>
            </wp14:sizeRelH>
            <wp14:sizeRelV relativeFrom="page">
              <wp14:pctHeight>0</wp14:pctHeight>
            </wp14:sizeRelV>
          </wp:anchor>
        </w:drawing>
      </w:r>
    </w:p>
    <w:p w14:paraId="6D122999" w14:textId="79F1C8E4" w:rsidR="00613E20" w:rsidRDefault="00613E20" w:rsidP="00C9153A"/>
    <w:p w14:paraId="611AF829" w14:textId="4CD2B5FC" w:rsidR="00C9153A" w:rsidRDefault="00C9153A" w:rsidP="00C9153A">
      <w:pPr>
        <w:pStyle w:val="Heading3"/>
      </w:pPr>
      <w:bookmarkStart w:id="12" w:name="_Toc65578714"/>
      <w:r>
        <w:lastRenderedPageBreak/>
        <w:t>Site Content</w:t>
      </w:r>
      <w:bookmarkEnd w:id="12"/>
    </w:p>
    <w:p w14:paraId="3CB38216" w14:textId="4C0CE0C0" w:rsidR="00CF2672" w:rsidRDefault="00CF2672" w:rsidP="00CF2672">
      <w:pPr>
        <w:pStyle w:val="Heading4"/>
      </w:pPr>
      <w:r>
        <w:t>Content and Functional requirements</w:t>
      </w:r>
    </w:p>
    <w:p w14:paraId="4A9C6BDF" w14:textId="20BE3993" w:rsidR="00C9153A" w:rsidRDefault="00C9153A" w:rsidP="00C9153A">
      <w:r>
        <w:t xml:space="preserve">Write </w:t>
      </w:r>
      <w:r w:rsidR="00CF2672">
        <w:t>a summary of</w:t>
      </w:r>
      <w:r>
        <w:t xml:space="preserve"> the </w:t>
      </w:r>
      <w:r w:rsidR="00CF2672">
        <w:t xml:space="preserve">required </w:t>
      </w:r>
      <w:r>
        <w:t xml:space="preserve">content of the </w:t>
      </w:r>
      <w:r w:rsidR="00CF2672">
        <w:t>website and</w:t>
      </w:r>
      <w:r>
        <w:t xml:space="preserve"> list the Functional requirements.</w:t>
      </w:r>
    </w:p>
    <w:p w14:paraId="751998C2" w14:textId="6207C150" w:rsidR="00CF2672" w:rsidRDefault="00CF2672" w:rsidP="00C9153A">
      <w:r>
        <w:t>Content includes written text, images, forms, navigation within the website.  Functional requirements are identified in the brief.</w:t>
      </w:r>
    </w:p>
    <w:p w14:paraId="5E90019D" w14:textId="6F357DB5" w:rsidR="00315022" w:rsidRDefault="00315022" w:rsidP="00C9153A">
      <w:r>
        <w:t>Site Content:</w:t>
      </w:r>
    </w:p>
    <w:p w14:paraId="5383AE42" w14:textId="77777777" w:rsidR="005E289B" w:rsidRDefault="00E65A47" w:rsidP="005E289B">
      <w:pPr>
        <w:pStyle w:val="ListParagraph"/>
        <w:numPr>
          <w:ilvl w:val="0"/>
          <w:numId w:val="27"/>
        </w:numPr>
      </w:pPr>
      <w:r>
        <w:t>Main Page:</w:t>
      </w:r>
    </w:p>
    <w:p w14:paraId="72248B34" w14:textId="5665E81B" w:rsidR="00315022" w:rsidRDefault="00315022" w:rsidP="005E289B">
      <w:pPr>
        <w:pStyle w:val="ListParagraph"/>
        <w:numPr>
          <w:ilvl w:val="1"/>
          <w:numId w:val="27"/>
        </w:numPr>
      </w:pPr>
      <w:r>
        <w:t xml:space="preserve">Navigation bar with ‘About’, ‘How to Join’, </w:t>
      </w:r>
      <w:r w:rsidR="00546421">
        <w:t xml:space="preserve">‘Login/Register’, </w:t>
      </w:r>
      <w:r w:rsidR="005E289B">
        <w:t xml:space="preserve">‘Manage Account’, </w:t>
      </w:r>
      <w:r>
        <w:t>‘contact Us’ buttons.</w:t>
      </w:r>
    </w:p>
    <w:p w14:paraId="648DBCBA" w14:textId="6A2D410C" w:rsidR="00315022" w:rsidRDefault="00315022" w:rsidP="00E65A47">
      <w:pPr>
        <w:pStyle w:val="ListParagraph"/>
        <w:numPr>
          <w:ilvl w:val="1"/>
          <w:numId w:val="27"/>
        </w:numPr>
      </w:pPr>
      <w:r>
        <w:t xml:space="preserve">Banner with name, icon, and slogan. </w:t>
      </w:r>
    </w:p>
    <w:p w14:paraId="753BEDAA" w14:textId="36997C73" w:rsidR="00315022" w:rsidRDefault="00315022" w:rsidP="00E65A47">
      <w:pPr>
        <w:pStyle w:val="ListParagraph"/>
        <w:numPr>
          <w:ilvl w:val="1"/>
          <w:numId w:val="27"/>
        </w:numPr>
      </w:pPr>
      <w:r>
        <w:t xml:space="preserve">‘Welcome’ title with paragraph underneath saying what site is about. </w:t>
      </w:r>
    </w:p>
    <w:p w14:paraId="394824B0" w14:textId="5ED91C7E" w:rsidR="00315022" w:rsidRDefault="00E65A47" w:rsidP="00E65A47">
      <w:pPr>
        <w:pStyle w:val="ListParagraph"/>
        <w:numPr>
          <w:ilvl w:val="1"/>
          <w:numId w:val="27"/>
        </w:numPr>
      </w:pPr>
      <w:r>
        <w:t xml:space="preserve">Stock photos. </w:t>
      </w:r>
    </w:p>
    <w:p w14:paraId="4A26F087" w14:textId="6F1FB737" w:rsidR="00E65A47" w:rsidRDefault="00E65A47" w:rsidP="00E65A47">
      <w:pPr>
        <w:pStyle w:val="ListParagraph"/>
        <w:numPr>
          <w:ilvl w:val="0"/>
          <w:numId w:val="27"/>
        </w:numPr>
      </w:pPr>
      <w:r>
        <w:t>About Page:</w:t>
      </w:r>
    </w:p>
    <w:p w14:paraId="2EC4B417" w14:textId="21357FBE" w:rsidR="00E65A47" w:rsidRDefault="005E289B" w:rsidP="00E65A47">
      <w:pPr>
        <w:pStyle w:val="ListParagraph"/>
        <w:numPr>
          <w:ilvl w:val="1"/>
          <w:numId w:val="27"/>
        </w:numPr>
      </w:pPr>
      <w:r>
        <w:t>Navigation bar and banner as on main page.</w:t>
      </w:r>
    </w:p>
    <w:p w14:paraId="1C725BB7" w14:textId="6D6CBAB3" w:rsidR="005E289B" w:rsidRDefault="005E289B" w:rsidP="00E65A47">
      <w:pPr>
        <w:pStyle w:val="ListParagraph"/>
        <w:numPr>
          <w:ilvl w:val="1"/>
          <w:numId w:val="27"/>
        </w:numPr>
      </w:pPr>
      <w:r>
        <w:t xml:space="preserve">‘About Us’ Heading. </w:t>
      </w:r>
    </w:p>
    <w:p w14:paraId="7F434622" w14:textId="77C451F6" w:rsidR="005E289B" w:rsidRDefault="005E289B" w:rsidP="00E65A47">
      <w:pPr>
        <w:pStyle w:val="ListParagraph"/>
        <w:numPr>
          <w:ilvl w:val="1"/>
          <w:numId w:val="27"/>
        </w:numPr>
      </w:pPr>
      <w:r>
        <w:t xml:space="preserve">Paragraph or two on what the charity is about and how it works. </w:t>
      </w:r>
    </w:p>
    <w:p w14:paraId="41893F1B" w14:textId="01B0BFCD" w:rsidR="005E289B" w:rsidRDefault="005E289B" w:rsidP="005E289B">
      <w:pPr>
        <w:pStyle w:val="ListParagraph"/>
        <w:numPr>
          <w:ilvl w:val="0"/>
          <w:numId w:val="27"/>
        </w:numPr>
      </w:pPr>
      <w:r>
        <w:t>‘How to Join’ Page:</w:t>
      </w:r>
    </w:p>
    <w:p w14:paraId="36A92704" w14:textId="4B2D9011" w:rsidR="007469B1" w:rsidRDefault="007469B1" w:rsidP="007469B1">
      <w:pPr>
        <w:pStyle w:val="ListParagraph"/>
        <w:numPr>
          <w:ilvl w:val="1"/>
          <w:numId w:val="27"/>
        </w:numPr>
      </w:pPr>
      <w:r>
        <w:t>Navigation bar and banner.</w:t>
      </w:r>
    </w:p>
    <w:p w14:paraId="56A19CAE" w14:textId="0324D26C" w:rsidR="005E289B" w:rsidRDefault="005E289B" w:rsidP="005E289B">
      <w:pPr>
        <w:pStyle w:val="ListParagraph"/>
        <w:numPr>
          <w:ilvl w:val="1"/>
          <w:numId w:val="27"/>
        </w:numPr>
      </w:pPr>
      <w:r>
        <w:t>‘How to Join’ heading.</w:t>
      </w:r>
    </w:p>
    <w:p w14:paraId="027C02F5" w14:textId="4BF0D729" w:rsidR="005E289B" w:rsidRDefault="005E289B" w:rsidP="005E289B">
      <w:pPr>
        <w:pStyle w:val="ListParagraph"/>
        <w:numPr>
          <w:ilvl w:val="1"/>
          <w:numId w:val="27"/>
        </w:numPr>
      </w:pPr>
      <w:r>
        <w:t xml:space="preserve">Paragraph or two on how the application process works. </w:t>
      </w:r>
    </w:p>
    <w:p w14:paraId="717B0F64" w14:textId="231949B2" w:rsidR="00A51747" w:rsidRDefault="00A51747" w:rsidP="00A51747">
      <w:pPr>
        <w:pStyle w:val="ListParagraph"/>
        <w:numPr>
          <w:ilvl w:val="0"/>
          <w:numId w:val="27"/>
        </w:numPr>
      </w:pPr>
      <w:r>
        <w:t>‘Contact Us’ Page:</w:t>
      </w:r>
    </w:p>
    <w:p w14:paraId="2A672EAF" w14:textId="77777777" w:rsidR="00A51747" w:rsidRDefault="00A51747" w:rsidP="00A51747">
      <w:pPr>
        <w:pStyle w:val="ListParagraph"/>
        <w:numPr>
          <w:ilvl w:val="1"/>
          <w:numId w:val="27"/>
        </w:numPr>
      </w:pPr>
      <w:r>
        <w:t>Navigation bar and banner.</w:t>
      </w:r>
    </w:p>
    <w:p w14:paraId="1C2CF52D" w14:textId="0D354F70" w:rsidR="00A51747" w:rsidRDefault="00A51747" w:rsidP="00A51747">
      <w:pPr>
        <w:pStyle w:val="ListParagraph"/>
        <w:numPr>
          <w:ilvl w:val="1"/>
          <w:numId w:val="27"/>
        </w:numPr>
      </w:pPr>
      <w:r>
        <w:t>‘Contact Us’ heading.</w:t>
      </w:r>
    </w:p>
    <w:p w14:paraId="51352858" w14:textId="52A19AE0" w:rsidR="00A51747" w:rsidRDefault="00A51747" w:rsidP="00A51747">
      <w:pPr>
        <w:pStyle w:val="ListParagraph"/>
        <w:numPr>
          <w:ilvl w:val="1"/>
          <w:numId w:val="27"/>
        </w:numPr>
      </w:pPr>
      <w:r>
        <w:t>Phone Number.</w:t>
      </w:r>
    </w:p>
    <w:p w14:paraId="788C2ACD" w14:textId="658CF175" w:rsidR="00A51747" w:rsidRDefault="00A51747" w:rsidP="00A51747">
      <w:pPr>
        <w:pStyle w:val="ListParagraph"/>
        <w:numPr>
          <w:ilvl w:val="1"/>
          <w:numId w:val="27"/>
        </w:numPr>
      </w:pPr>
      <w:r>
        <w:t>Email address.</w:t>
      </w:r>
    </w:p>
    <w:p w14:paraId="7BC65A79" w14:textId="3725849A" w:rsidR="005E289B" w:rsidRDefault="005E289B" w:rsidP="005E289B">
      <w:pPr>
        <w:pStyle w:val="ListParagraph"/>
        <w:numPr>
          <w:ilvl w:val="0"/>
          <w:numId w:val="27"/>
        </w:numPr>
      </w:pPr>
      <w:r>
        <w:t>‘Login/Register’ Page:</w:t>
      </w:r>
    </w:p>
    <w:p w14:paraId="53750266" w14:textId="141424FD" w:rsidR="007469B1" w:rsidRDefault="007469B1" w:rsidP="007469B1">
      <w:pPr>
        <w:pStyle w:val="ListParagraph"/>
        <w:numPr>
          <w:ilvl w:val="1"/>
          <w:numId w:val="27"/>
        </w:numPr>
      </w:pPr>
      <w:bookmarkStart w:id="13" w:name="_Hlk67951378"/>
      <w:r>
        <w:t>Navigation bar and banner.</w:t>
      </w:r>
    </w:p>
    <w:bookmarkEnd w:id="13"/>
    <w:p w14:paraId="355CDD97" w14:textId="2DFCB9EA" w:rsidR="005E289B" w:rsidRDefault="005E289B" w:rsidP="005E289B">
      <w:pPr>
        <w:pStyle w:val="ListParagraph"/>
        <w:numPr>
          <w:ilvl w:val="1"/>
          <w:numId w:val="27"/>
        </w:numPr>
      </w:pPr>
      <w:r>
        <w:t>‘Login/Register’ heading.</w:t>
      </w:r>
    </w:p>
    <w:p w14:paraId="14566D5B" w14:textId="754DA658" w:rsidR="005E289B" w:rsidRDefault="005E289B" w:rsidP="005E289B">
      <w:pPr>
        <w:pStyle w:val="ListParagraph"/>
        <w:numPr>
          <w:ilvl w:val="1"/>
          <w:numId w:val="27"/>
        </w:numPr>
      </w:pPr>
      <w:r>
        <w:t xml:space="preserve">Input boxes for email address, username, password. </w:t>
      </w:r>
    </w:p>
    <w:p w14:paraId="3EF373E8" w14:textId="06F33F60" w:rsidR="005E289B" w:rsidRDefault="005E289B" w:rsidP="005E289B">
      <w:pPr>
        <w:pStyle w:val="ListParagraph"/>
        <w:numPr>
          <w:ilvl w:val="1"/>
          <w:numId w:val="27"/>
        </w:numPr>
      </w:pPr>
      <w:r>
        <w:t xml:space="preserve">Login/Register Button </w:t>
      </w:r>
    </w:p>
    <w:p w14:paraId="3CD306B0" w14:textId="28DC2A4C" w:rsidR="007469B1" w:rsidRDefault="007469B1" w:rsidP="007469B1">
      <w:pPr>
        <w:pStyle w:val="ListParagraph"/>
        <w:numPr>
          <w:ilvl w:val="0"/>
          <w:numId w:val="27"/>
        </w:numPr>
      </w:pPr>
      <w:r>
        <w:t>‘Manage Account’ Page:</w:t>
      </w:r>
    </w:p>
    <w:p w14:paraId="0EE3AA30" w14:textId="55E7F1CE" w:rsidR="007469B1" w:rsidRDefault="007469B1" w:rsidP="007469B1">
      <w:pPr>
        <w:pStyle w:val="ListParagraph"/>
        <w:numPr>
          <w:ilvl w:val="1"/>
          <w:numId w:val="27"/>
        </w:numPr>
      </w:pPr>
      <w:r>
        <w:t>Navigation bar and banner.</w:t>
      </w:r>
    </w:p>
    <w:p w14:paraId="214F6FCA" w14:textId="3E345F73" w:rsidR="007469B1" w:rsidRDefault="007469B1" w:rsidP="005E289B">
      <w:pPr>
        <w:pStyle w:val="ListParagraph"/>
        <w:numPr>
          <w:ilvl w:val="1"/>
          <w:numId w:val="27"/>
        </w:numPr>
      </w:pPr>
      <w:r>
        <w:t>‘Manage Account’ heading.</w:t>
      </w:r>
    </w:p>
    <w:p w14:paraId="7A3EA307" w14:textId="4CF90345" w:rsidR="007469B1" w:rsidRDefault="007469B1" w:rsidP="005E289B">
      <w:pPr>
        <w:pStyle w:val="ListParagraph"/>
        <w:numPr>
          <w:ilvl w:val="1"/>
          <w:numId w:val="27"/>
        </w:numPr>
      </w:pPr>
      <w:r>
        <w:t>‘Edit Account’ Button – leads to pop up view with form with first and last name, address, phone number inputs.</w:t>
      </w:r>
    </w:p>
    <w:p w14:paraId="4670B04F" w14:textId="2E3B5D13" w:rsidR="007469B1" w:rsidRDefault="007469B1" w:rsidP="005E289B">
      <w:pPr>
        <w:pStyle w:val="ListParagraph"/>
        <w:numPr>
          <w:ilvl w:val="1"/>
          <w:numId w:val="27"/>
        </w:numPr>
      </w:pPr>
      <w:r>
        <w:t>Number of Tokens counter.</w:t>
      </w:r>
    </w:p>
    <w:p w14:paraId="366E730D" w14:textId="0498CD1B" w:rsidR="007469B1" w:rsidRDefault="007469B1" w:rsidP="005E289B">
      <w:pPr>
        <w:pStyle w:val="ListParagraph"/>
        <w:numPr>
          <w:ilvl w:val="1"/>
          <w:numId w:val="27"/>
        </w:numPr>
      </w:pPr>
      <w:r>
        <w:t>‘Current Applications’ card with active or pending applications for a match.</w:t>
      </w:r>
    </w:p>
    <w:p w14:paraId="2C98C9D4" w14:textId="311175DC" w:rsidR="00A51747" w:rsidRDefault="007469B1" w:rsidP="00A51747">
      <w:pPr>
        <w:pStyle w:val="ListParagraph"/>
        <w:numPr>
          <w:ilvl w:val="1"/>
          <w:numId w:val="27"/>
        </w:numPr>
      </w:pPr>
      <w:r>
        <w:t>‘Current Matches’ card showing current matches that a user has.</w:t>
      </w:r>
    </w:p>
    <w:p w14:paraId="5B32EE67" w14:textId="77777777" w:rsidR="00A51747" w:rsidRDefault="00A51747" w:rsidP="00A51747">
      <w:pPr>
        <w:pStyle w:val="ListParagraph"/>
        <w:ind w:left="1440"/>
      </w:pPr>
    </w:p>
    <w:p w14:paraId="4BC414CF" w14:textId="7C174FB7" w:rsidR="00CF2672" w:rsidRDefault="00CF2672" w:rsidP="00CF2672">
      <w:pPr>
        <w:pStyle w:val="Heading4"/>
      </w:pPr>
      <w:r>
        <w:lastRenderedPageBreak/>
        <w:t xml:space="preserve">Group and Label your </w:t>
      </w:r>
      <w:r w:rsidR="00E65A47">
        <w:t>Content.</w:t>
      </w:r>
    </w:p>
    <w:p w14:paraId="255A10D9" w14:textId="58B2C6AA" w:rsidR="00087ACD" w:rsidRDefault="00087ACD" w:rsidP="00087ACD">
      <w:r>
        <w:rPr>
          <w:noProof/>
        </w:rPr>
        <w:drawing>
          <wp:inline distT="0" distB="0" distL="0" distR="0" wp14:anchorId="5D7C3A67" wp14:editId="797426F6">
            <wp:extent cx="4379954" cy="7529885"/>
            <wp:effectExtent l="0" t="0" r="0" b="0"/>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4383127" cy="7535340"/>
                    </a:xfrm>
                    <a:prstGeom prst="rect">
                      <a:avLst/>
                    </a:prstGeom>
                  </pic:spPr>
                </pic:pic>
              </a:graphicData>
            </a:graphic>
          </wp:inline>
        </w:drawing>
      </w:r>
    </w:p>
    <w:p w14:paraId="771999CB" w14:textId="5A9D9E8C" w:rsidR="00087ACD" w:rsidRPr="00087ACD" w:rsidRDefault="00087ACD" w:rsidP="00087ACD"/>
    <w:p w14:paraId="6CEF76AE" w14:textId="0C29CB2F" w:rsidR="00CF2672" w:rsidRDefault="00CF2672" w:rsidP="00CF2672">
      <w:pPr>
        <w:pStyle w:val="Heading3"/>
      </w:pPr>
      <w:bookmarkStart w:id="14" w:name="_Toc65578715"/>
      <w:r>
        <w:t>Site Structure</w:t>
      </w:r>
      <w:bookmarkEnd w:id="14"/>
    </w:p>
    <w:p w14:paraId="4117CD64" w14:textId="1FC1892F" w:rsidR="00CF2672" w:rsidRDefault="00CF2672" w:rsidP="00CF2672">
      <w:pPr>
        <w:pStyle w:val="Heading4"/>
      </w:pPr>
      <w:r>
        <w:t>Metaphors</w:t>
      </w:r>
    </w:p>
    <w:p w14:paraId="5EB8A557" w14:textId="095130B6" w:rsidR="00CF2672" w:rsidRDefault="00CF2672" w:rsidP="00CF2672">
      <w:r>
        <w:t>Write a brief definitional of :</w:t>
      </w:r>
    </w:p>
    <w:p w14:paraId="0AC674E9" w14:textId="488542FD" w:rsidR="00CF2672" w:rsidRDefault="00CF2672" w:rsidP="00CF2672">
      <w:r>
        <w:t>Organisational metaphor</w:t>
      </w:r>
    </w:p>
    <w:p w14:paraId="64788C25" w14:textId="3B67D128" w:rsidR="00CF2672" w:rsidRDefault="00CF2672" w:rsidP="00CF2672">
      <w:r>
        <w:t>Functional metaphor</w:t>
      </w:r>
    </w:p>
    <w:p w14:paraId="362F1BE0" w14:textId="51294171" w:rsidR="00CF2672" w:rsidRDefault="00CF2672" w:rsidP="00CF2672">
      <w:r>
        <w:t>Visual metaphor</w:t>
      </w:r>
    </w:p>
    <w:p w14:paraId="36C06F2F" w14:textId="7E2ADDAC" w:rsidR="00CF2672" w:rsidRDefault="00CF2672" w:rsidP="00CF2672">
      <w:pPr>
        <w:pStyle w:val="Heading4"/>
      </w:pPr>
      <w:r>
        <w:t>Site structure listing</w:t>
      </w:r>
    </w:p>
    <w:p w14:paraId="4D871C59" w14:textId="6D7DC2BF" w:rsidR="00CF2672" w:rsidRDefault="00CF2672" w:rsidP="00CF2672">
      <w:r>
        <w:t>Write a text based hierarchical listing of your website. This should come from your Grouping and Labeling work.</w:t>
      </w:r>
    </w:p>
    <w:p w14:paraId="0CA50763" w14:textId="48E5AC2B" w:rsidR="00CF2672" w:rsidRDefault="00CF2672" w:rsidP="00CF2672">
      <w:pPr>
        <w:pStyle w:val="Heading4"/>
      </w:pPr>
      <w:r>
        <w:t>Architectural “</w:t>
      </w:r>
      <w:proofErr w:type="gramStart"/>
      <w:r>
        <w:t>blue print</w:t>
      </w:r>
      <w:proofErr w:type="gramEnd"/>
      <w:r>
        <w:t>”</w:t>
      </w:r>
    </w:p>
    <w:p w14:paraId="2E0ADB18" w14:textId="21A4980C" w:rsidR="00CF2672" w:rsidRDefault="00CF2672" w:rsidP="00CF2672">
      <w:r>
        <w:t xml:space="preserve">Create a graphical diagrammatic map of the site, that </w:t>
      </w:r>
      <w:r w:rsidR="00CB0D79">
        <w:t>includes navigation</w:t>
      </w:r>
      <w:r>
        <w:t xml:space="preserve"> links, </w:t>
      </w:r>
      <w:proofErr w:type="gramStart"/>
      <w:r>
        <w:t>e.g.</w:t>
      </w:r>
      <w:proofErr w:type="gramEnd"/>
      <w:r>
        <w:t xml:space="preserve"> a Visual representation of the site’s structure</w:t>
      </w:r>
    </w:p>
    <w:p w14:paraId="297892CF" w14:textId="5B38158C" w:rsidR="00CF2672" w:rsidRDefault="00CF2672" w:rsidP="00CF2672">
      <w:pPr>
        <w:pStyle w:val="Heading4"/>
      </w:pPr>
      <w:r>
        <w:t xml:space="preserve">Define </w:t>
      </w:r>
      <w:proofErr w:type="gramStart"/>
      <w:r>
        <w:t>navigation</w:t>
      </w:r>
      <w:proofErr w:type="gramEnd"/>
    </w:p>
    <w:p w14:paraId="119F84B0" w14:textId="2A53B8E5" w:rsidR="00CF2672" w:rsidRDefault="00CF2672" w:rsidP="00CF2672">
      <w:r>
        <w:t xml:space="preserve">In your diagram indicate Global navigation and </w:t>
      </w:r>
      <w:r w:rsidR="00D8044D">
        <w:t>L</w:t>
      </w:r>
      <w:r>
        <w:t>ocal nav</w:t>
      </w:r>
      <w:r w:rsidR="00D8044D">
        <w:t>ig</w:t>
      </w:r>
      <w:r>
        <w:t>ation.</w:t>
      </w:r>
    </w:p>
    <w:p w14:paraId="68E8F53E" w14:textId="37F8329E" w:rsidR="00D8044D" w:rsidRDefault="00D8044D" w:rsidP="00D8044D">
      <w:pPr>
        <w:pStyle w:val="Heading4"/>
      </w:pPr>
      <w:r>
        <w:t>Visual Design</w:t>
      </w:r>
    </w:p>
    <w:p w14:paraId="47BAB9C7" w14:textId="3FA30BB2" w:rsidR="00D8044D" w:rsidRDefault="00D8044D" w:rsidP="00D8044D">
      <w:r>
        <w:t>Create a series of layouts (in grid format), that depict parts of the website.</w:t>
      </w:r>
    </w:p>
    <w:p w14:paraId="6D047FBB" w14:textId="6D73919B" w:rsidR="00D8044D" w:rsidRDefault="00D8044D" w:rsidP="00D8044D">
      <w:proofErr w:type="gramStart"/>
      <w:r>
        <w:t>Mock up</w:t>
      </w:r>
      <w:proofErr w:type="gramEnd"/>
      <w:r>
        <w:t xml:space="preserve"> webpages – design sketches.</w:t>
      </w:r>
    </w:p>
    <w:p w14:paraId="05A5E63E" w14:textId="4A78BA9C" w:rsidR="00D8044D" w:rsidRDefault="00D8044D">
      <w:r>
        <w:br w:type="page"/>
      </w:r>
    </w:p>
    <w:p w14:paraId="149BD73B" w14:textId="4D429215" w:rsidR="00D8044D" w:rsidRDefault="00D8044D" w:rsidP="00D8044D">
      <w:pPr>
        <w:pStyle w:val="Heading2"/>
      </w:pPr>
      <w:bookmarkStart w:id="15" w:name="_Toc65578716"/>
      <w:r>
        <w:lastRenderedPageBreak/>
        <w:t>User Stories – Designing to build</w:t>
      </w:r>
      <w:bookmarkEnd w:id="15"/>
    </w:p>
    <w:p w14:paraId="6C3424B7" w14:textId="430B6910" w:rsidR="00D8044D" w:rsidRDefault="00D8044D" w:rsidP="00D8044D">
      <w:r>
        <w:t xml:space="preserve">From your previous information architectural analysis , extract a series of User Stories, to be used in an Agile process. Your Scenarios and Functional requirements can guide your in this. Read </w:t>
      </w:r>
      <w:proofErr w:type="gramStart"/>
      <w:r>
        <w:t>here</w:t>
      </w:r>
      <w:proofErr w:type="gramEnd"/>
    </w:p>
    <w:p w14:paraId="07478557" w14:textId="27CA75A9" w:rsidR="00D8044D" w:rsidRDefault="00CB0D79" w:rsidP="00D8044D">
      <w:hyperlink r:id="rId25" w:history="1">
        <w:r w:rsidR="00D8044D" w:rsidRPr="00D8044D">
          <w:rPr>
            <w:rStyle w:val="Hyperlink"/>
          </w:rPr>
          <w:t>https://www.atlassian.com/agile/project-management/user-stories</w:t>
        </w:r>
      </w:hyperlink>
    </w:p>
    <w:p w14:paraId="1D10AEFC" w14:textId="34B62CE7" w:rsidR="00D8044D" w:rsidRDefault="00D8044D" w:rsidP="00D8044D">
      <w:r>
        <w:t>Write a list of features – this is actually identified in your previous analysis, from the “</w:t>
      </w:r>
      <w:proofErr w:type="gramStart"/>
      <w:r>
        <w:t>Blue Print</w:t>
      </w:r>
      <w:proofErr w:type="gramEnd"/>
      <w:r>
        <w:t xml:space="preserve">” site structure diagram. </w:t>
      </w:r>
    </w:p>
    <w:p w14:paraId="67114DF9" w14:textId="2B1CBED5" w:rsidR="00D8044D" w:rsidRDefault="00D8044D" w:rsidP="00D8044D">
      <w:r>
        <w:t>Create a “backlog list” of features (and tasks) you need to do to build the website.</w:t>
      </w:r>
    </w:p>
    <w:p w14:paraId="08D1C946" w14:textId="2276122F" w:rsidR="00D8044D" w:rsidRDefault="00D8044D" w:rsidP="00D8044D">
      <w:pPr>
        <w:pStyle w:val="Heading3"/>
      </w:pPr>
      <w:bookmarkStart w:id="16" w:name="_Toc65578717"/>
      <w:r>
        <w:t>CRUD analysis</w:t>
      </w:r>
      <w:r w:rsidR="00EC5F39">
        <w:t xml:space="preserve"> – API prototype</w:t>
      </w:r>
      <w:bookmarkEnd w:id="16"/>
    </w:p>
    <w:p w14:paraId="631F107E" w14:textId="0EC7D67D" w:rsidR="00D8044D" w:rsidRDefault="00D8044D" w:rsidP="00D8044D">
      <w:r>
        <w:t xml:space="preserve">Produce a CRUD table – details to come, that lists the proposed INSERTS (creates) , RETRIEVALS, </w:t>
      </w:r>
      <w:r w:rsidR="00EC5F39">
        <w:t xml:space="preserve">UPDATES and DELETIONS of data required in the implementation of your website. </w:t>
      </w:r>
    </w:p>
    <w:p w14:paraId="237C2159" w14:textId="59BC28CC" w:rsidR="00EC5F39" w:rsidRPr="00D8044D" w:rsidRDefault="00EC5F39" w:rsidP="00D8044D">
      <w:r>
        <w:t xml:space="preserve">Create an API that implements these for your website. At least with testable “mockups”. of functionality, </w:t>
      </w:r>
    </w:p>
    <w:p w14:paraId="4EC20B79" w14:textId="1AAA3F63" w:rsidR="00EC5F39" w:rsidRPr="00A73F65" w:rsidRDefault="00EC5F39" w:rsidP="00A73F65">
      <w:pPr>
        <w:rPr>
          <w:rFonts w:asciiTheme="majorHAnsi" w:eastAsiaTheme="majorEastAsia" w:hAnsiTheme="majorHAnsi" w:cstheme="majorBidi"/>
          <w:color w:val="007789" w:themeColor="accent1" w:themeShade="BF"/>
          <w:sz w:val="32"/>
        </w:rPr>
      </w:pPr>
    </w:p>
    <w:sectPr w:rsidR="00EC5F39" w:rsidRPr="00A73F65">
      <w:footerReference w:type="default" r:id="rId2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471D68" w14:textId="77777777" w:rsidR="0076698A" w:rsidRDefault="0076698A" w:rsidP="00C6554A">
      <w:pPr>
        <w:spacing w:before="0" w:after="0" w:line="240" w:lineRule="auto"/>
      </w:pPr>
      <w:r>
        <w:separator/>
      </w:r>
    </w:p>
  </w:endnote>
  <w:endnote w:type="continuationSeparator" w:id="0">
    <w:p w14:paraId="433F9A55" w14:textId="77777777" w:rsidR="0076698A" w:rsidRDefault="0076698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064E3" w14:textId="77777777" w:rsidR="00CB0D79" w:rsidRDefault="00CB0D79">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66484C" w14:textId="77777777" w:rsidR="0076698A" w:rsidRDefault="0076698A" w:rsidP="00C6554A">
      <w:pPr>
        <w:spacing w:before="0" w:after="0" w:line="240" w:lineRule="auto"/>
      </w:pPr>
      <w:r>
        <w:separator/>
      </w:r>
    </w:p>
  </w:footnote>
  <w:footnote w:type="continuationSeparator" w:id="0">
    <w:p w14:paraId="48798992" w14:textId="77777777" w:rsidR="0076698A" w:rsidRDefault="0076698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ECE239A"/>
    <w:multiLevelType w:val="hybridMultilevel"/>
    <w:tmpl w:val="FDECC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F4577CE"/>
    <w:multiLevelType w:val="hybridMultilevel"/>
    <w:tmpl w:val="018A8306"/>
    <w:lvl w:ilvl="0" w:tplc="14090009">
      <w:start w:val="1"/>
      <w:numFmt w:val="bullet"/>
      <w:lvlText w:val=""/>
      <w:lvlJc w:val="left"/>
      <w:pPr>
        <w:ind w:left="720" w:hanging="360"/>
      </w:pPr>
      <w:rPr>
        <w:rFonts w:ascii="Wingdings" w:hAnsi="Wingdings" w:hint="default"/>
      </w:rPr>
    </w:lvl>
    <w:lvl w:ilvl="1" w:tplc="50DA178C">
      <w:start w:val="1"/>
      <w:numFmt w:val="bullet"/>
      <w:lvlText w:val=""/>
      <w:lvlJc w:val="left"/>
      <w:pPr>
        <w:ind w:left="1440" w:hanging="360"/>
      </w:pPr>
      <w:rPr>
        <w:rFonts w:ascii="Wingdings" w:hAnsi="Wingdings" w:hint="default"/>
      </w:rPr>
    </w:lvl>
    <w:lvl w:ilvl="2" w:tplc="14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7457344"/>
    <w:multiLevelType w:val="hybridMultilevel"/>
    <w:tmpl w:val="90A2098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FCC0F12"/>
    <w:multiLevelType w:val="hybridMultilevel"/>
    <w:tmpl w:val="BB8C9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0B45FB"/>
    <w:multiLevelType w:val="hybridMultilevel"/>
    <w:tmpl w:val="2BF6F420"/>
    <w:lvl w:ilvl="0" w:tplc="14090009">
      <w:start w:val="1"/>
      <w:numFmt w:val="bullet"/>
      <w:lvlText w:val=""/>
      <w:lvlJc w:val="left"/>
      <w:pPr>
        <w:ind w:left="720" w:hanging="360"/>
      </w:pPr>
      <w:rPr>
        <w:rFonts w:ascii="Wingdings" w:hAnsi="Wingdings" w:hint="default"/>
      </w:rPr>
    </w:lvl>
    <w:lvl w:ilvl="1" w:tplc="50DA178C">
      <w:start w:val="1"/>
      <w:numFmt w:val="bullet"/>
      <w:lvlText w:val=""/>
      <w:lvlJc w:val="left"/>
      <w:pPr>
        <w:ind w:left="1440" w:hanging="360"/>
      </w:pPr>
      <w:rPr>
        <w:rFonts w:ascii="Wingdings" w:hAnsi="Wingdings" w:hint="default"/>
      </w:rPr>
    </w:lvl>
    <w:lvl w:ilvl="2" w:tplc="08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29C7FC6"/>
    <w:multiLevelType w:val="hybridMultilevel"/>
    <w:tmpl w:val="080E5E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C3702B2"/>
    <w:multiLevelType w:val="hybridMultilevel"/>
    <w:tmpl w:val="3BB64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364B12"/>
    <w:multiLevelType w:val="hybridMultilevel"/>
    <w:tmpl w:val="53F2ED4A"/>
    <w:lvl w:ilvl="0" w:tplc="14090009">
      <w:start w:val="1"/>
      <w:numFmt w:val="bullet"/>
      <w:lvlText w:val=""/>
      <w:lvlJc w:val="left"/>
      <w:pPr>
        <w:ind w:left="720" w:hanging="360"/>
      </w:pPr>
      <w:rPr>
        <w:rFonts w:ascii="Wingdings" w:hAnsi="Wingdings" w:hint="default"/>
      </w:rPr>
    </w:lvl>
    <w:lvl w:ilvl="1" w:tplc="50DA178C">
      <w:start w:val="1"/>
      <w:numFmt w:val="bullet"/>
      <w:lvlText w:val=""/>
      <w:lvlJc w:val="left"/>
      <w:pPr>
        <w:ind w:left="1440" w:hanging="360"/>
      </w:pPr>
      <w:rPr>
        <w:rFonts w:ascii="Wingdings" w:hAnsi="Wingdings" w:hint="default"/>
      </w:rPr>
    </w:lvl>
    <w:lvl w:ilvl="2" w:tplc="14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9B85E38"/>
    <w:multiLevelType w:val="hybridMultilevel"/>
    <w:tmpl w:val="FDF8A35C"/>
    <w:lvl w:ilvl="0" w:tplc="14090009">
      <w:start w:val="1"/>
      <w:numFmt w:val="bullet"/>
      <w:lvlText w:val=""/>
      <w:lvlJc w:val="left"/>
      <w:pPr>
        <w:ind w:left="720" w:hanging="360"/>
      </w:pPr>
      <w:rPr>
        <w:rFonts w:ascii="Wingdings" w:hAnsi="Wingdings" w:hint="default"/>
      </w:rPr>
    </w:lvl>
    <w:lvl w:ilvl="1" w:tplc="50DA178C">
      <w:start w:val="1"/>
      <w:numFmt w:val="bullet"/>
      <w:lvlText w:val=""/>
      <w:lvlJc w:val="left"/>
      <w:pPr>
        <w:ind w:left="1440" w:hanging="360"/>
      </w:pPr>
      <w:rPr>
        <w:rFonts w:ascii="Wingdings" w:hAnsi="Wingdings" w:hint="default"/>
      </w:rPr>
    </w:lvl>
    <w:lvl w:ilvl="2" w:tplc="08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050236C"/>
    <w:multiLevelType w:val="hybridMultilevel"/>
    <w:tmpl w:val="5B706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0A254AE"/>
    <w:multiLevelType w:val="hybridMultilevel"/>
    <w:tmpl w:val="BAB8C710"/>
    <w:lvl w:ilvl="0" w:tplc="08090001">
      <w:start w:val="1"/>
      <w:numFmt w:val="bullet"/>
      <w:lvlText w:val=""/>
      <w:lvlJc w:val="left"/>
      <w:pPr>
        <w:ind w:left="2520" w:hanging="360"/>
      </w:pPr>
      <w:rPr>
        <w:rFonts w:ascii="Symbol" w:hAnsi="Symbol" w:hint="default"/>
      </w:rPr>
    </w:lvl>
    <w:lvl w:ilvl="1" w:tplc="08090003">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4" w15:restartNumberingAfterBreak="0">
    <w:nsid w:val="73444F08"/>
    <w:multiLevelType w:val="hybridMultilevel"/>
    <w:tmpl w:val="7AD85466"/>
    <w:lvl w:ilvl="0" w:tplc="14090009">
      <w:start w:val="1"/>
      <w:numFmt w:val="bullet"/>
      <w:lvlText w:val=""/>
      <w:lvlJc w:val="left"/>
      <w:pPr>
        <w:ind w:left="720" w:hanging="360"/>
      </w:pPr>
      <w:rPr>
        <w:rFonts w:ascii="Wingdings" w:hAnsi="Wingdings" w:hint="default"/>
      </w:rPr>
    </w:lvl>
    <w:lvl w:ilvl="1" w:tplc="50DA178C">
      <w:start w:val="1"/>
      <w:numFmt w:val="bullet"/>
      <w:lvlText w:val=""/>
      <w:lvlJc w:val="left"/>
      <w:pPr>
        <w:ind w:left="1440" w:hanging="360"/>
      </w:pPr>
      <w:rPr>
        <w:rFonts w:ascii="Wingdings" w:hAnsi="Wingdings" w:hint="default"/>
      </w:rPr>
    </w:lvl>
    <w:lvl w:ilvl="2" w:tplc="14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0"/>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5"/>
  </w:num>
  <w:num w:numId="18">
    <w:abstractNumId w:val="22"/>
  </w:num>
  <w:num w:numId="19">
    <w:abstractNumId w:val="17"/>
  </w:num>
  <w:num w:numId="20">
    <w:abstractNumId w:val="14"/>
  </w:num>
  <w:num w:numId="21">
    <w:abstractNumId w:val="24"/>
  </w:num>
  <w:num w:numId="22">
    <w:abstractNumId w:val="19"/>
  </w:num>
  <w:num w:numId="23">
    <w:abstractNumId w:val="23"/>
  </w:num>
  <w:num w:numId="24">
    <w:abstractNumId w:val="18"/>
  </w:num>
  <w:num w:numId="25">
    <w:abstractNumId w:val="13"/>
  </w:num>
  <w:num w:numId="26">
    <w:abstractNumId w:val="16"/>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CBB"/>
    <w:rsid w:val="00087ACD"/>
    <w:rsid w:val="000F57CC"/>
    <w:rsid w:val="0012616D"/>
    <w:rsid w:val="00137895"/>
    <w:rsid w:val="00142E01"/>
    <w:rsid w:val="001C37B7"/>
    <w:rsid w:val="002554CD"/>
    <w:rsid w:val="00284AB9"/>
    <w:rsid w:val="00293B83"/>
    <w:rsid w:val="002B4294"/>
    <w:rsid w:val="002B4989"/>
    <w:rsid w:val="00315022"/>
    <w:rsid w:val="00316F60"/>
    <w:rsid w:val="00333D0D"/>
    <w:rsid w:val="0045432D"/>
    <w:rsid w:val="004C049F"/>
    <w:rsid w:val="004E32FD"/>
    <w:rsid w:val="004F52E7"/>
    <w:rsid w:val="005000E2"/>
    <w:rsid w:val="00503151"/>
    <w:rsid w:val="005274B7"/>
    <w:rsid w:val="00540117"/>
    <w:rsid w:val="00546421"/>
    <w:rsid w:val="00565716"/>
    <w:rsid w:val="005E289B"/>
    <w:rsid w:val="005F05E1"/>
    <w:rsid w:val="00613E20"/>
    <w:rsid w:val="0062789B"/>
    <w:rsid w:val="006A3CE7"/>
    <w:rsid w:val="006C4D4C"/>
    <w:rsid w:val="006D2DFB"/>
    <w:rsid w:val="00731EA2"/>
    <w:rsid w:val="007360E5"/>
    <w:rsid w:val="007469B1"/>
    <w:rsid w:val="007501A8"/>
    <w:rsid w:val="00750DE2"/>
    <w:rsid w:val="0076698A"/>
    <w:rsid w:val="0079463D"/>
    <w:rsid w:val="007C2BB8"/>
    <w:rsid w:val="00802B94"/>
    <w:rsid w:val="0086327E"/>
    <w:rsid w:val="008B2CBB"/>
    <w:rsid w:val="008D3ECF"/>
    <w:rsid w:val="008E184B"/>
    <w:rsid w:val="00933285"/>
    <w:rsid w:val="00947D27"/>
    <w:rsid w:val="00A071F2"/>
    <w:rsid w:val="00A51747"/>
    <w:rsid w:val="00A73F65"/>
    <w:rsid w:val="00AB36B5"/>
    <w:rsid w:val="00AD2342"/>
    <w:rsid w:val="00B404B0"/>
    <w:rsid w:val="00B40665"/>
    <w:rsid w:val="00BB1B1F"/>
    <w:rsid w:val="00BF28E8"/>
    <w:rsid w:val="00C247A9"/>
    <w:rsid w:val="00C34510"/>
    <w:rsid w:val="00C6554A"/>
    <w:rsid w:val="00C9153A"/>
    <w:rsid w:val="00CB0D79"/>
    <w:rsid w:val="00CE5413"/>
    <w:rsid w:val="00CF2672"/>
    <w:rsid w:val="00D43983"/>
    <w:rsid w:val="00D8044D"/>
    <w:rsid w:val="00E44967"/>
    <w:rsid w:val="00E45C56"/>
    <w:rsid w:val="00E65A47"/>
    <w:rsid w:val="00E941ED"/>
    <w:rsid w:val="00EC5F39"/>
    <w:rsid w:val="00ED7C44"/>
    <w:rsid w:val="00EF7C16"/>
    <w:rsid w:val="00FA339F"/>
    <w:rsid w:val="00FC2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3BB7D"/>
  <w15:chartTrackingRefBased/>
  <w15:docId w15:val="{736F14E7-5DC4-4DAC-8C18-F811BECBB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rPr>
      <w:lang w:val="en-GB"/>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8B2CBB"/>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C9153A"/>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8B2CBB"/>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8B2CBB"/>
    <w:pPr>
      <w:spacing w:after="100"/>
    </w:pPr>
  </w:style>
  <w:style w:type="paragraph" w:styleId="NormalWeb">
    <w:name w:val="Normal (Web)"/>
    <w:basedOn w:val="Normal"/>
    <w:uiPriority w:val="99"/>
    <w:semiHidden/>
    <w:unhideWhenUsed/>
    <w:rsid w:val="008B2CBB"/>
    <w:pPr>
      <w:spacing w:before="100" w:beforeAutospacing="1" w:after="100" w:afterAutospacing="1" w:line="240" w:lineRule="auto"/>
    </w:pPr>
    <w:rPr>
      <w:rFonts w:ascii="Times New Roman" w:eastAsia="Times New Roman" w:hAnsi="Times New Roman" w:cs="Times New Roman"/>
      <w:color w:val="auto"/>
      <w:sz w:val="24"/>
      <w:szCs w:val="24"/>
      <w:lang w:val="en-NZ" w:eastAsia="en-NZ"/>
    </w:rPr>
  </w:style>
  <w:style w:type="character" w:customStyle="1" w:styleId="Heading4Char">
    <w:name w:val="Heading 4 Char"/>
    <w:basedOn w:val="DefaultParagraphFont"/>
    <w:link w:val="Heading4"/>
    <w:uiPriority w:val="9"/>
    <w:rsid w:val="008B2CBB"/>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C9153A"/>
    <w:rPr>
      <w:rFonts w:asciiTheme="majorHAnsi" w:eastAsiaTheme="majorEastAsia" w:hAnsiTheme="majorHAnsi" w:cstheme="majorBidi"/>
      <w:color w:val="007789" w:themeColor="accent1" w:themeShade="BF"/>
    </w:rPr>
  </w:style>
  <w:style w:type="character" w:styleId="UnresolvedMention">
    <w:name w:val="Unresolved Mention"/>
    <w:basedOn w:val="DefaultParagraphFont"/>
    <w:uiPriority w:val="99"/>
    <w:semiHidden/>
    <w:unhideWhenUsed/>
    <w:rsid w:val="00D8044D"/>
    <w:rPr>
      <w:color w:val="605E5C"/>
      <w:shd w:val="clear" w:color="auto" w:fill="E1DFDD"/>
    </w:rPr>
  </w:style>
  <w:style w:type="paragraph" w:styleId="TOC2">
    <w:name w:val="toc 2"/>
    <w:basedOn w:val="Normal"/>
    <w:next w:val="Normal"/>
    <w:autoRedefine/>
    <w:uiPriority w:val="39"/>
    <w:unhideWhenUsed/>
    <w:rsid w:val="00EC5F39"/>
    <w:pPr>
      <w:spacing w:after="100"/>
      <w:ind w:left="220"/>
    </w:pPr>
  </w:style>
  <w:style w:type="paragraph" w:styleId="TOC3">
    <w:name w:val="toc 3"/>
    <w:basedOn w:val="Normal"/>
    <w:next w:val="Normal"/>
    <w:autoRedefine/>
    <w:uiPriority w:val="39"/>
    <w:unhideWhenUsed/>
    <w:rsid w:val="00EC5F39"/>
    <w:pPr>
      <w:spacing w:after="100"/>
      <w:ind w:left="440"/>
    </w:pPr>
  </w:style>
  <w:style w:type="paragraph" w:styleId="ListParagraph">
    <w:name w:val="List Paragraph"/>
    <w:basedOn w:val="Normal"/>
    <w:uiPriority w:val="34"/>
    <w:unhideWhenUsed/>
    <w:qFormat/>
    <w:rsid w:val="006C4D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21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eg"/><Relationship Id="rId18" Type="http://schemas.openxmlformats.org/officeDocument/2006/relationships/hyperlink" Target="https://adoptgrandparent.org/#page-content"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yperlink" Target="https://www.meetup.com/Surrogate-Grandparents-NZ/" TargetMode="External"/><Relationship Id="rId17" Type="http://schemas.openxmlformats.org/officeDocument/2006/relationships/image" Target="media/image6.jpeg"/><Relationship Id="rId25" Type="http://schemas.openxmlformats.org/officeDocument/2006/relationships/hyperlink" Target="https://www.atlassian.com/agile/project-management/user-stories"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2.sv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https://www.grandfriends.nz/"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s://ecampus.nmit.ac.nz/moodle/mod/glossary/showentry.php?eid=9771&amp;displayformat=dictionary" TargetMode="External"/><Relationship Id="rId14" Type="http://schemas.openxmlformats.org/officeDocument/2006/relationships/hyperlink" Target="https://chdliving.co.uk/aag-faqs" TargetMode="External"/><Relationship Id="rId22" Type="http://schemas.openxmlformats.org/officeDocument/2006/relationships/image" Target="media/image10.jpe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ddc\AppData\Local\Microsoft\Office\16.0\DTS\en-US%7b5840B541-9D92-4181-B0C3-CA9285D31BCF%7d\%7bC8DD3BD3-E069-4518-B5F0-A15FD51D888C%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A738D-FD99-4CAB-B6A9-30EB251D1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{C8DD3BD3-E069-4518-B5F0-A15FD51D888C}tf02835058_win32</Template>
  <TotalTime>30183</TotalTime>
  <Pages>13</Pages>
  <Words>1978</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Cochrane</dc:creator>
  <cp:keywords/>
  <dc:description/>
  <cp:lastModifiedBy>Hannah Wilson</cp:lastModifiedBy>
  <cp:revision>23</cp:revision>
  <dcterms:created xsi:type="dcterms:W3CDTF">2021-03-02T00:11:00Z</dcterms:created>
  <dcterms:modified xsi:type="dcterms:W3CDTF">2021-03-30T00:52:00Z</dcterms:modified>
</cp:coreProperties>
</file>